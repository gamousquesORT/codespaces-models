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103" w:rsidP="007D1E4F" w:rsidRDefault="00431103" w14:paraId="29D2DA4E" w14:textId="77777777">
      <w:pPr>
        <w:pStyle w:val="Heading1"/>
      </w:pPr>
      <w:r>
        <w:t>Acuerdos del curso</w:t>
      </w:r>
    </w:p>
    <w:p w:rsidR="00431103" w:rsidP="00431103" w:rsidRDefault="00431103" w14:paraId="190D9FEE" w14:textId="69DDAF96">
      <w:r>
        <w:t>Objetivo: Conocer y aplicar las actividades fundamentales para el desarrollo de productos de software de calidad</w:t>
      </w:r>
      <w:r w:rsidR="00311DAF">
        <w:t xml:space="preserve"> en equipos interdisciplinarios</w:t>
      </w:r>
      <w:r>
        <w:t>.</w:t>
      </w:r>
    </w:p>
    <w:p w:rsidR="008373CC" w:rsidP="00431103" w:rsidRDefault="002E6CFE" w14:paraId="4151194A" w14:textId="3BBBDB19">
      <w:r>
        <w:t>Temas</w:t>
      </w:r>
      <w:r w:rsidR="00431103">
        <w:t xml:space="preserve">: </w:t>
      </w:r>
    </w:p>
    <w:p w:rsidR="008373CC" w:rsidP="002E6CFE" w:rsidRDefault="00431103" w14:paraId="2A2287DD" w14:textId="77777777">
      <w:pPr>
        <w:pStyle w:val="ListParagraph"/>
        <w:numPr>
          <w:ilvl w:val="0"/>
          <w:numId w:val="3"/>
        </w:numPr>
      </w:pPr>
      <w:r>
        <w:t>Introducción a la Ingeniería de Software</w:t>
      </w:r>
    </w:p>
    <w:p w:rsidR="008373CC" w:rsidP="002E6CFE" w:rsidRDefault="00431103" w14:paraId="7094E545" w14:textId="77777777">
      <w:pPr>
        <w:pStyle w:val="ListParagraph"/>
        <w:numPr>
          <w:ilvl w:val="0"/>
          <w:numId w:val="3"/>
        </w:numPr>
      </w:pPr>
      <w:r>
        <w:t>SCM y versionado en Git</w:t>
      </w:r>
    </w:p>
    <w:p w:rsidR="008373CC" w:rsidP="002E6CFE" w:rsidRDefault="008373CC" w14:paraId="6874CBDA" w14:textId="77777777">
      <w:pPr>
        <w:pStyle w:val="ListParagraph"/>
        <w:numPr>
          <w:ilvl w:val="0"/>
          <w:numId w:val="3"/>
        </w:numPr>
      </w:pPr>
      <w:r>
        <w:t>I</w:t>
      </w:r>
      <w:r w:rsidR="00431103">
        <w:t>ngeniería de requerimientos</w:t>
      </w:r>
    </w:p>
    <w:p w:rsidR="008373CC" w:rsidP="002E6CFE" w:rsidRDefault="008373CC" w14:paraId="712ACF57" w14:textId="77777777">
      <w:pPr>
        <w:pStyle w:val="ListParagraph"/>
        <w:numPr>
          <w:ilvl w:val="0"/>
          <w:numId w:val="3"/>
        </w:numPr>
      </w:pPr>
      <w:r>
        <w:t>I</w:t>
      </w:r>
      <w:r w:rsidR="00431103">
        <w:t>nterfaz de usuario</w:t>
      </w:r>
    </w:p>
    <w:p w:rsidR="002E6CFE" w:rsidP="002E6CFE" w:rsidRDefault="008373CC" w14:paraId="73CB6947" w14:textId="77777777">
      <w:pPr>
        <w:pStyle w:val="ListParagraph"/>
        <w:numPr>
          <w:ilvl w:val="0"/>
          <w:numId w:val="3"/>
        </w:numPr>
      </w:pPr>
      <w:r>
        <w:t>C</w:t>
      </w:r>
      <w:r w:rsidR="00431103">
        <w:t>odificación y test unitario</w:t>
      </w:r>
    </w:p>
    <w:p w:rsidR="00431103" w:rsidP="0F61CA1D" w:rsidRDefault="002E6CFE" w14:paraId="3ABD2CC7" w14:textId="5E2A2ACB">
      <w:pPr>
        <w:pStyle w:val="ListParagraph"/>
        <w:numPr>
          <w:ilvl w:val="0"/>
          <w:numId w:val="3"/>
        </w:numPr>
        <w:rPr>
          <w:lang w:val="es-ES"/>
        </w:rPr>
      </w:pPr>
      <w:r w:rsidRPr="0F61CA1D" w:rsidR="002E6CFE">
        <w:rPr>
          <w:lang w:val="es-ES"/>
        </w:rPr>
        <w:t>T</w:t>
      </w:r>
      <w:r w:rsidRPr="0F61CA1D" w:rsidR="00431103">
        <w:rPr>
          <w:lang w:val="es-ES"/>
        </w:rPr>
        <w:t xml:space="preserve">est </w:t>
      </w:r>
      <w:r w:rsidRPr="0F61CA1D" w:rsidR="002E6CFE">
        <w:rPr>
          <w:lang w:val="es-ES"/>
        </w:rPr>
        <w:t xml:space="preserve">funcional y reporte de </w:t>
      </w:r>
      <w:r w:rsidRPr="0F61CA1D" w:rsidR="002E6CFE">
        <w:rPr>
          <w:lang w:val="es-ES"/>
        </w:rPr>
        <w:t>issues</w:t>
      </w:r>
    </w:p>
    <w:p w:rsidR="00431103" w:rsidP="00431103" w:rsidRDefault="004F2589" w14:paraId="066B946E" w14:textId="5608D3D8">
      <w:r>
        <w:t>Habilidades t</w:t>
      </w:r>
      <w:r w:rsidR="00431103">
        <w:t xml:space="preserve">ransversales: trabajo en equipo, comunicación interdisciplinaria, foco en la calidad, </w:t>
      </w:r>
      <w:r w:rsidR="00F67015">
        <w:t>autogestión</w:t>
      </w:r>
      <w:r w:rsidR="00431103">
        <w:t xml:space="preserve"> y proactividad.</w:t>
      </w:r>
    </w:p>
    <w:p w:rsidR="00431103" w:rsidP="00431103" w:rsidRDefault="001B1DF5" w14:paraId="5A41AEEF" w14:textId="5590A451">
      <w:r>
        <w:t xml:space="preserve">El curso </w:t>
      </w:r>
      <w:r w:rsidR="00611B36">
        <w:t>requiere conocimientos previos de programación</w:t>
      </w:r>
      <w:r w:rsidR="009B7070">
        <w:t xml:space="preserve">, sistemas operativos y </w:t>
      </w:r>
      <w:r w:rsidR="0076693A">
        <w:t xml:space="preserve">tecnologías </w:t>
      </w:r>
      <w:r w:rsidR="00200666">
        <w:t>para el desarrollo de software</w:t>
      </w:r>
      <w:r w:rsidR="0076693A">
        <w:t>. Consultar</w:t>
      </w:r>
      <w:r w:rsidR="00200666">
        <w:t xml:space="preserve"> el documento de </w:t>
      </w:r>
      <w:r w:rsidR="000B14A1">
        <w:t xml:space="preserve">requisitos previos y recursos </w:t>
      </w:r>
      <w:r w:rsidR="00A40CB6">
        <w:t xml:space="preserve">de </w:t>
      </w:r>
      <w:r w:rsidR="000B14A1">
        <w:t>repa</w:t>
      </w:r>
      <w:r w:rsidR="00A40CB6">
        <w:t>so</w:t>
      </w:r>
      <w:r w:rsidR="000B14A1">
        <w:t>.</w:t>
      </w:r>
      <w:r w:rsidR="0076693A">
        <w:t xml:space="preserve"> </w:t>
      </w:r>
    </w:p>
    <w:p w:rsidR="00431103" w:rsidP="00674762" w:rsidRDefault="00431103" w14:paraId="24E0FE69" w14:textId="77777777">
      <w:pPr>
        <w:pStyle w:val="Heading2"/>
      </w:pPr>
      <w:r>
        <w:t>Metodología</w:t>
      </w:r>
    </w:p>
    <w:p w:rsidR="00890D5F" w:rsidP="00890D5F" w:rsidRDefault="00890D5F" w14:paraId="13C97BFD" w14:textId="77777777">
      <w:r>
        <w:t>Buscamos un aprendizaje integrado teórico/práctico, de conocimientos y habilidades que sean útiles en el contexto profesional. Utilizamos como desafíos problemas abiertos y tecnologías del estado del arte. Intentamos crear un contexto de aprendizaje donde los estudiantes en conjunto con el equipo docente logren los objetivos planteados.</w:t>
      </w:r>
    </w:p>
    <w:p w:rsidR="00431103" w:rsidP="00431103" w:rsidRDefault="00431103" w14:paraId="444AAAF2" w14:textId="2839BA3E">
      <w:r>
        <w:t>Al comienzo del curso publicaremos un</w:t>
      </w:r>
      <w:r w:rsidR="00464478">
        <w:t xml:space="preserve"> cronograma</w:t>
      </w:r>
      <w:r>
        <w:t xml:space="preserve"> y referencias para cada clase. Las evaluaciones (</w:t>
      </w:r>
      <w:r w:rsidR="00DF3A66">
        <w:t xml:space="preserve">ejercicios individuales, </w:t>
      </w:r>
      <w:r>
        <w:t xml:space="preserve">proyecto </w:t>
      </w:r>
      <w:r w:rsidR="00DF3A66">
        <w:t xml:space="preserve">e investigación </w:t>
      </w:r>
      <w:r w:rsidR="000C2C9B">
        <w:t xml:space="preserve">de </w:t>
      </w:r>
      <w:r w:rsidR="00DF3A66">
        <w:t>tecnol</w:t>
      </w:r>
      <w:r w:rsidR="000C2C9B">
        <w:t>ogía</w:t>
      </w:r>
      <w:r>
        <w:t>) están alineadas con los objetivos de aprendizaje.</w:t>
      </w:r>
    </w:p>
    <w:p w:rsidR="00CC5717" w:rsidP="00431103" w:rsidRDefault="00CC5717" w14:paraId="103D146F" w14:textId="48A70096">
      <w:r>
        <w:t>Los docentes estarán disponibles para responder consultas a lo largo del curso, durante la clase o en el foro de discusión del grupo. No se responden consultas por chat.</w:t>
      </w:r>
    </w:p>
    <w:p w:rsidR="00CC5717" w:rsidP="00674762" w:rsidRDefault="002D006B" w14:paraId="142713C4" w14:textId="535027C4">
      <w:pPr>
        <w:pStyle w:val="Heading2"/>
      </w:pPr>
      <w:r>
        <w:t>Compromiso de trabajo</w:t>
      </w:r>
    </w:p>
    <w:p w:rsidR="00431103" w:rsidP="00367EB7" w:rsidRDefault="00431103" w14:paraId="57FE1CFA" w14:textId="77777777">
      <w:pPr>
        <w:rPr/>
      </w:pPr>
      <w:r w:rsidRPr="0F61CA1D" w:rsidR="00431103">
        <w:rPr>
          <w:lang w:val="es-ES"/>
        </w:rPr>
        <w:t xml:space="preserve">Se espera por parte de todos: puntualidad, participación y dedicación exclusiva al tema de clase. </w:t>
      </w:r>
      <w:r w:rsidRPr="0F61CA1D" w:rsidR="00431103">
        <w:rPr>
          <w:lang w:val="es-ES"/>
        </w:rPr>
        <w:t>Este código de conducta aplica a estudiantes y docentes con el objetivo de crear un ambiente de trabajo respetuoso y colaborativo.</w:t>
      </w:r>
      <w:r w:rsidRPr="0F61CA1D" w:rsidR="00431103">
        <w:rPr>
          <w:lang w:val="es-ES"/>
        </w:rPr>
        <w:t xml:space="preserve"> </w:t>
      </w:r>
    </w:p>
    <w:p w:rsidR="00431103" w:rsidP="00431103" w:rsidRDefault="00430920" w14:paraId="5631DD13" w14:textId="46299AF2">
      <w:r>
        <w:t>Para lograr los objetivos de aprendizaje y aprobar el curso</w:t>
      </w:r>
      <w:r w:rsidR="00895962">
        <w:t>, se espera por parte de los estudiantes</w:t>
      </w:r>
      <w:r w:rsidR="00431103">
        <w:t xml:space="preserve">: </w:t>
      </w:r>
    </w:p>
    <w:p w:rsidR="00E945D3" w:rsidP="00C24D35" w:rsidRDefault="00E945D3" w14:paraId="437638DD" w14:textId="0DCB15C9">
      <w:pPr>
        <w:pStyle w:val="ListParagraph"/>
        <w:numPr>
          <w:ilvl w:val="0"/>
          <w:numId w:val="4"/>
        </w:numPr>
      </w:pPr>
      <w:r>
        <w:t>Configuración de los entornos de desarrollo y de las herramientas de apoyo. Creación de una cuenta GitHub para las entregas</w:t>
      </w:r>
      <w:r w:rsidR="006F1C1D">
        <w:t xml:space="preserve"> de ejercicios y proyecto.</w:t>
      </w:r>
    </w:p>
    <w:p w:rsidR="00431103" w:rsidP="00C24D35" w:rsidRDefault="00431103" w14:paraId="51FB106C" w14:textId="104BB548">
      <w:pPr>
        <w:pStyle w:val="ListParagraph"/>
        <w:numPr>
          <w:ilvl w:val="0"/>
          <w:numId w:val="4"/>
        </w:numPr>
      </w:pPr>
      <w:r>
        <w:t xml:space="preserve">Realización de tareas individuales dentro y fuera de clase. Las tareas consisten en la realización de guías, ejercicios </w:t>
      </w:r>
      <w:r w:rsidR="00FD148E">
        <w:t>y</w:t>
      </w:r>
      <w:r>
        <w:t xml:space="preserve"> lecturas</w:t>
      </w:r>
      <w:r w:rsidR="00BD6079">
        <w:t xml:space="preserve"> que </w:t>
      </w:r>
      <w:r>
        <w:t>se consideran necesarias para lograr los objetivos de aprendizaje.</w:t>
      </w:r>
    </w:p>
    <w:p w:rsidR="00431103" w:rsidP="00C24D35" w:rsidRDefault="006F41B1" w14:paraId="27B1D601" w14:textId="243DFFE5">
      <w:pPr>
        <w:pStyle w:val="ListParagraph"/>
        <w:numPr>
          <w:ilvl w:val="0"/>
          <w:numId w:val="4"/>
        </w:numPr>
      </w:pPr>
      <w:r>
        <w:t xml:space="preserve">Entrega de ejercicios de práctica </w:t>
      </w:r>
      <w:r w:rsidR="006F1C1D">
        <w:t xml:space="preserve">previa </w:t>
      </w:r>
      <w:r w:rsidR="004078C6">
        <w:t>y r</w:t>
      </w:r>
      <w:r w:rsidR="00431103">
        <w:t xml:space="preserve">ealización de </w:t>
      </w:r>
      <w:r w:rsidR="004078C6">
        <w:t xml:space="preserve">evaluaciones </w:t>
      </w:r>
      <w:r w:rsidR="00BD6079">
        <w:t xml:space="preserve">presenciales </w:t>
      </w:r>
      <w:r w:rsidR="004078C6">
        <w:t>en clase</w:t>
      </w:r>
      <w:r w:rsidR="00BD6079">
        <w:t xml:space="preserve"> (cuestionarios y ejercicios de desarrollo de software)</w:t>
      </w:r>
      <w:r w:rsidR="004078C6">
        <w:t xml:space="preserve">. </w:t>
      </w:r>
    </w:p>
    <w:p w:rsidR="00DE4B0E" w:rsidP="00C24D35" w:rsidRDefault="00431103" w14:paraId="660630A3" w14:textId="1DD2F07B">
      <w:pPr>
        <w:pStyle w:val="ListParagraph"/>
        <w:numPr>
          <w:ilvl w:val="0"/>
          <w:numId w:val="4"/>
        </w:numPr>
        <w:rPr/>
      </w:pPr>
      <w:r w:rsidRPr="0F61CA1D" w:rsidR="00431103">
        <w:rPr>
          <w:lang w:val="es-ES"/>
        </w:rPr>
        <w:t xml:space="preserve">Trabajo en equipo </w:t>
      </w:r>
      <w:r w:rsidRPr="0F61CA1D" w:rsidR="00DC1D4E">
        <w:rPr>
          <w:lang w:val="es-ES"/>
        </w:rPr>
        <w:t>para el proyecto</w:t>
      </w:r>
      <w:r w:rsidRPr="0F61CA1D" w:rsidR="00431103">
        <w:rPr>
          <w:lang w:val="es-ES"/>
        </w:rPr>
        <w:t>.</w:t>
      </w:r>
      <w:r w:rsidRPr="0F61CA1D" w:rsidR="00AB4EC8">
        <w:rPr>
          <w:lang w:val="es-ES"/>
        </w:rPr>
        <w:t xml:space="preserve"> </w:t>
      </w:r>
      <w:r w:rsidRPr="0F61CA1D" w:rsidR="00B21D35">
        <w:rPr>
          <w:lang w:val="es-ES"/>
        </w:rPr>
        <w:t>Realizar e</w:t>
      </w:r>
      <w:r w:rsidRPr="0F61CA1D" w:rsidR="00814944">
        <w:rPr>
          <w:lang w:val="es-ES"/>
        </w:rPr>
        <w:t xml:space="preserve">ntregas </w:t>
      </w:r>
      <w:r w:rsidRPr="0F61CA1D" w:rsidR="00050F7C">
        <w:rPr>
          <w:lang w:val="es-ES"/>
        </w:rPr>
        <w:t>en</w:t>
      </w:r>
      <w:r w:rsidRPr="0F61CA1D" w:rsidR="0074669D">
        <w:rPr>
          <w:lang w:val="es-ES"/>
        </w:rPr>
        <w:t xml:space="preserve"> </w:t>
      </w:r>
      <w:r w:rsidRPr="0F61CA1D" w:rsidR="00814944">
        <w:rPr>
          <w:lang w:val="es-ES"/>
        </w:rPr>
        <w:t>checkpoint</w:t>
      </w:r>
      <w:r w:rsidRPr="0F61CA1D" w:rsidR="0074669D">
        <w:rPr>
          <w:lang w:val="es-ES"/>
        </w:rPr>
        <w:t>s</w:t>
      </w:r>
      <w:r w:rsidRPr="0F61CA1D" w:rsidR="00814944">
        <w:rPr>
          <w:lang w:val="es-ES"/>
        </w:rPr>
        <w:t xml:space="preserve"> </w:t>
      </w:r>
      <w:r w:rsidRPr="0F61CA1D" w:rsidR="0074669D">
        <w:rPr>
          <w:lang w:val="es-ES"/>
        </w:rPr>
        <w:t xml:space="preserve">de avance </w:t>
      </w:r>
      <w:r w:rsidRPr="0F61CA1D" w:rsidR="00814944">
        <w:rPr>
          <w:lang w:val="es-ES"/>
        </w:rPr>
        <w:t xml:space="preserve">y de informes académicos. </w:t>
      </w:r>
      <w:r w:rsidRPr="0F61CA1D" w:rsidR="00431103">
        <w:rPr>
          <w:lang w:val="es-ES"/>
        </w:rPr>
        <w:t>Se debe justificar el proceso aplicado y dar evidencia del trabajo de los integrantes en todas las actividades.</w:t>
      </w:r>
      <w:r w:rsidRPr="0F61CA1D" w:rsidR="00814944">
        <w:rPr>
          <w:lang w:val="es-ES"/>
        </w:rPr>
        <w:t xml:space="preserve"> </w:t>
      </w:r>
    </w:p>
    <w:p w:rsidR="00814944" w:rsidP="00C24D35" w:rsidRDefault="00DE4B0E" w14:paraId="365DFEE2" w14:textId="47117A48">
      <w:pPr>
        <w:pStyle w:val="ListParagraph"/>
        <w:numPr>
          <w:ilvl w:val="0"/>
          <w:numId w:val="4"/>
        </w:numPr>
      </w:pPr>
      <w:r>
        <w:t xml:space="preserve">Realizar una defensa oral del proyecto en caso de que </w:t>
      </w:r>
      <w:r w:rsidR="00B700E4">
        <w:t xml:space="preserve">el equipo </w:t>
      </w:r>
      <w:r>
        <w:t>sea seleccionado</w:t>
      </w:r>
      <w:r w:rsidR="00814944">
        <w:t xml:space="preserve">. </w:t>
      </w:r>
    </w:p>
    <w:p w:rsidR="00431103" w:rsidP="00431103" w:rsidRDefault="00C24D35" w14:paraId="55AD78A8" w14:textId="749520C3">
      <w:pPr>
        <w:pStyle w:val="ListParagraph"/>
        <w:numPr>
          <w:ilvl w:val="0"/>
          <w:numId w:val="4"/>
        </w:numPr>
      </w:pPr>
      <w:r>
        <w:t xml:space="preserve">Investigación de tecnología aplicada en el proyecto. Elaboración de una ficha técnica y </w:t>
      </w:r>
      <w:r w:rsidR="0034198B">
        <w:t>presentación</w:t>
      </w:r>
      <w:r>
        <w:t xml:space="preserve"> en clase.</w:t>
      </w:r>
    </w:p>
    <w:p w:rsidR="00DA2B54" w:rsidP="00DA2B54" w:rsidRDefault="00581FC0" w14:paraId="50C4278C" w14:textId="7468B902">
      <w:r>
        <w:rPr>
          <w:lang w:val="es-ES"/>
        </w:rPr>
        <w:t xml:space="preserve">Al realizar </w:t>
      </w:r>
      <w:r w:rsidR="000A315F">
        <w:rPr>
          <w:lang w:val="es-ES"/>
        </w:rPr>
        <w:t>estas actividades</w:t>
      </w:r>
      <w:r w:rsidR="00751321">
        <w:rPr>
          <w:lang w:val="es-ES"/>
        </w:rPr>
        <w:t xml:space="preserve"> se</w:t>
      </w:r>
      <w:r w:rsidR="00DA2B54">
        <w:rPr>
          <w:lang w:val="es-ES"/>
        </w:rPr>
        <w:t xml:space="preserve"> espera </w:t>
      </w:r>
      <w:r w:rsidR="00751321">
        <w:rPr>
          <w:lang w:val="es-ES"/>
        </w:rPr>
        <w:t xml:space="preserve">que los estudiantes respeten </w:t>
      </w:r>
      <w:r w:rsidR="000A315F">
        <w:rPr>
          <w:lang w:val="es-ES"/>
        </w:rPr>
        <w:t xml:space="preserve">el </w:t>
      </w:r>
      <w:r w:rsidR="00DA2B54">
        <w:rPr>
          <w:lang w:val="es-ES"/>
        </w:rPr>
        <w:t>compromiso de honestidad académica</w:t>
      </w:r>
      <w:r w:rsidR="000A315F">
        <w:rPr>
          <w:lang w:val="es-ES"/>
        </w:rPr>
        <w:t xml:space="preserve"> del curso.</w:t>
      </w:r>
    </w:p>
    <w:p w:rsidR="00987408" w:rsidP="00674762" w:rsidRDefault="00A1434D" w14:paraId="30625BDD" w14:textId="34D770A2">
      <w:pPr>
        <w:pStyle w:val="Heading2"/>
      </w:pPr>
      <w:r>
        <w:t>Tecnología y resol</w:t>
      </w:r>
      <w:r w:rsidR="00A31A7E">
        <w:t>ución de problemas</w:t>
      </w:r>
    </w:p>
    <w:p w:rsidR="00431103" w:rsidP="00431103" w:rsidRDefault="00305539" w14:paraId="7DF8084C" w14:textId="0BDC87D0">
      <w:r>
        <w:t>Planteamos co</w:t>
      </w:r>
      <w:r w:rsidR="004D62AC">
        <w:t>mo</w:t>
      </w:r>
      <w:r>
        <w:t xml:space="preserve"> </w:t>
      </w:r>
      <w:r w:rsidR="00431103">
        <w:t>objetivo</w:t>
      </w:r>
      <w:r w:rsidR="004D62AC">
        <w:t>s</w:t>
      </w:r>
      <w:r w:rsidR="00431103">
        <w:t xml:space="preserve"> </w:t>
      </w:r>
      <w:r w:rsidR="005A19BE">
        <w:t xml:space="preserve">del curso </w:t>
      </w:r>
      <w:r w:rsidR="00D32290">
        <w:t xml:space="preserve">incorporar </w:t>
      </w:r>
      <w:r w:rsidR="000E686B">
        <w:t xml:space="preserve">habilidades para </w:t>
      </w:r>
      <w:r w:rsidR="00D32290">
        <w:t>el desarrollo de proyectos</w:t>
      </w:r>
      <w:r w:rsidR="004D62AC">
        <w:t xml:space="preserve"> de software en equipos</w:t>
      </w:r>
      <w:r w:rsidR="00D32290">
        <w:t xml:space="preserve">, </w:t>
      </w:r>
      <w:r w:rsidR="00EC1915">
        <w:t>manejo de</w:t>
      </w:r>
      <w:r w:rsidR="00431103">
        <w:t xml:space="preserve"> tecnología</w:t>
      </w:r>
      <w:r w:rsidR="00EC1915">
        <w:t xml:space="preserve"> </w:t>
      </w:r>
      <w:r w:rsidR="00431103">
        <w:t>y resolución de problemas</w:t>
      </w:r>
      <w:r w:rsidR="00EC1915">
        <w:t xml:space="preserve"> emergentes</w:t>
      </w:r>
      <w:r w:rsidR="00431103">
        <w:t>.</w:t>
      </w:r>
      <w:r w:rsidR="00293F6E">
        <w:t xml:space="preserve"> Se espera que los estudiantes sean proactivos en la </w:t>
      </w:r>
      <w:r w:rsidR="00B22043">
        <w:t xml:space="preserve">instalación, </w:t>
      </w:r>
      <w:r w:rsidR="00BF560F">
        <w:t>uso</w:t>
      </w:r>
      <w:r w:rsidR="00B22043">
        <w:t xml:space="preserve"> y </w:t>
      </w:r>
      <w:r w:rsidR="00293F6E">
        <w:t xml:space="preserve">búsqueda de </w:t>
      </w:r>
      <w:r w:rsidR="00B47332">
        <w:t xml:space="preserve">soluciones </w:t>
      </w:r>
      <w:r w:rsidR="00A1434D">
        <w:t xml:space="preserve">sobre </w:t>
      </w:r>
      <w:r w:rsidR="00BF560F">
        <w:t>tecnología</w:t>
      </w:r>
      <w:r w:rsidR="00B47332">
        <w:t>.</w:t>
      </w:r>
      <w:r w:rsidR="00431103">
        <w:t xml:space="preserve"> Durante el curso se brindará una ayudantía semanal </w:t>
      </w:r>
      <w:r w:rsidR="00BF560F">
        <w:t>de apoyo</w:t>
      </w:r>
      <w:r w:rsidR="00431103">
        <w:t>.</w:t>
      </w:r>
      <w:r w:rsidR="00367589">
        <w:t xml:space="preserve"> Consultar en el documento de requisitos previos las te</w:t>
      </w:r>
      <w:r w:rsidR="00DA7F5E">
        <w:t>cnologías usadas en el curso.</w:t>
      </w:r>
    </w:p>
    <w:p w:rsidR="00431103" w:rsidP="00674762" w:rsidRDefault="001C76D7" w14:paraId="04FB28AB" w14:textId="109BA567">
      <w:pPr>
        <w:pStyle w:val="Heading2"/>
      </w:pPr>
      <w:r>
        <w:t>Evaluación</w:t>
      </w:r>
    </w:p>
    <w:p w:rsidR="00A6749A" w:rsidP="00A6749A" w:rsidRDefault="00A6749A" w14:paraId="1468DBEE" w14:textId="77777777">
      <w:pPr>
        <w:pStyle w:val="ListParagraph"/>
        <w:numPr>
          <w:ilvl w:val="0"/>
          <w:numId w:val="2"/>
        </w:numPr>
      </w:pPr>
      <w:r>
        <w:t>Ejercicios individuales</w:t>
      </w:r>
    </w:p>
    <w:p w:rsidR="00A6749A" w:rsidP="00A6749A" w:rsidRDefault="00A6749A" w14:paraId="15C9F99A" w14:textId="77777777">
      <w:pPr>
        <w:pStyle w:val="ListParagraph"/>
        <w:numPr>
          <w:ilvl w:val="1"/>
          <w:numId w:val="2"/>
        </w:numPr>
      </w:pPr>
      <w:r>
        <w:t>Cuestionarios - 15 puntos</w:t>
      </w:r>
    </w:p>
    <w:p w:rsidR="00A6749A" w:rsidP="00A6749A" w:rsidRDefault="00A6749A" w14:paraId="00794F02" w14:textId="77777777">
      <w:pPr>
        <w:pStyle w:val="ListParagraph"/>
        <w:numPr>
          <w:ilvl w:val="1"/>
          <w:numId w:val="2"/>
        </w:numPr>
      </w:pPr>
      <w:r>
        <w:t>Ejercicios de práctica – entrega previa obligatoria</w:t>
      </w:r>
    </w:p>
    <w:p w:rsidR="00A6749A" w:rsidP="00A6749A" w:rsidRDefault="00A6749A" w14:paraId="48D8ACD5" w14:textId="22602ABC">
      <w:pPr>
        <w:pStyle w:val="ListParagraph"/>
        <w:numPr>
          <w:ilvl w:val="1"/>
          <w:numId w:val="2"/>
        </w:numPr>
      </w:pPr>
      <w:r>
        <w:t xml:space="preserve">Ejercicios </w:t>
      </w:r>
      <w:r w:rsidR="00674A6F">
        <w:t xml:space="preserve">de </w:t>
      </w:r>
      <w:r>
        <w:t>evaluación - 25 puntos</w:t>
      </w:r>
    </w:p>
    <w:p w:rsidR="00431103" w:rsidP="007F6B02" w:rsidRDefault="00431103" w14:paraId="3253DA79" w14:textId="147F415E">
      <w:pPr>
        <w:pStyle w:val="ListParagraph"/>
        <w:numPr>
          <w:ilvl w:val="0"/>
          <w:numId w:val="2"/>
        </w:numPr>
      </w:pPr>
      <w:r>
        <w:t>Proyecto (obligatorio)</w:t>
      </w:r>
    </w:p>
    <w:p w:rsidR="00F55A76" w:rsidP="007F6B02" w:rsidRDefault="00F55A76" w14:paraId="1BF3A46A" w14:textId="2BA138CE">
      <w:pPr>
        <w:pStyle w:val="ListParagraph"/>
        <w:numPr>
          <w:ilvl w:val="1"/>
          <w:numId w:val="2"/>
        </w:numPr>
        <w:rPr/>
      </w:pPr>
      <w:r w:rsidRPr="0F61CA1D" w:rsidR="00F55A76">
        <w:rPr>
          <w:lang w:val="es-ES"/>
        </w:rPr>
        <w:t>Checkpoints</w:t>
      </w:r>
      <w:r w:rsidRPr="0F61CA1D" w:rsidR="00F55A76">
        <w:rPr>
          <w:lang w:val="es-ES"/>
        </w:rPr>
        <w:t xml:space="preserve"> de avance</w:t>
      </w:r>
    </w:p>
    <w:p w:rsidR="00431103" w:rsidP="007F6B02" w:rsidRDefault="00431103" w14:paraId="55F13031" w14:textId="3064894A">
      <w:pPr>
        <w:pStyle w:val="ListParagraph"/>
        <w:numPr>
          <w:ilvl w:val="1"/>
          <w:numId w:val="2"/>
        </w:numPr>
      </w:pPr>
      <w:r>
        <w:t>Entrega 1 - 2</w:t>
      </w:r>
      <w:r w:rsidR="001C76D7">
        <w:t>0</w:t>
      </w:r>
      <w:r>
        <w:t xml:space="preserve"> puntos</w:t>
      </w:r>
    </w:p>
    <w:p w:rsidR="00431103" w:rsidP="007F6B02" w:rsidRDefault="00431103" w14:paraId="20D2B8A5" w14:textId="3D1B5E80">
      <w:pPr>
        <w:pStyle w:val="ListParagraph"/>
        <w:numPr>
          <w:ilvl w:val="1"/>
          <w:numId w:val="2"/>
        </w:numPr>
      </w:pPr>
      <w:r>
        <w:t>Entrega 2 - 3</w:t>
      </w:r>
      <w:r w:rsidR="001C76D7">
        <w:t>5</w:t>
      </w:r>
      <w:r>
        <w:t xml:space="preserve"> puntos</w:t>
      </w:r>
    </w:p>
    <w:p w:rsidR="00431103" w:rsidP="00A6749A" w:rsidRDefault="001C76D7" w14:paraId="4F025A8C" w14:textId="07C6F1AB">
      <w:pPr>
        <w:pStyle w:val="ListParagraph"/>
        <w:numPr>
          <w:ilvl w:val="0"/>
          <w:numId w:val="2"/>
        </w:numPr>
      </w:pPr>
      <w:r>
        <w:t>Investigación de tec</w:t>
      </w:r>
      <w:r w:rsidR="000C2C9B">
        <w:t>nología</w:t>
      </w:r>
      <w:r w:rsidR="00431103">
        <w:t xml:space="preserve"> - 5 puntos</w:t>
      </w:r>
    </w:p>
    <w:p w:rsidR="00431103" w:rsidP="00431103" w:rsidRDefault="00431103" w14:paraId="47D080AE" w14:textId="380124D4">
      <w:r>
        <w:t xml:space="preserve">Los estudiantes que no </w:t>
      </w:r>
      <w:r w:rsidR="009D47EA">
        <w:t>obtengan</w:t>
      </w:r>
      <w:r>
        <w:t xml:space="preserve"> 70 puntos </w:t>
      </w:r>
      <w:r w:rsidR="009D47EA">
        <w:t xml:space="preserve">a lo largo del curso </w:t>
      </w:r>
      <w:r w:rsidR="00762E26">
        <w:t xml:space="preserve">pueden realizar </w:t>
      </w:r>
      <w:r>
        <w:t>una segunda instancia de entrega</w:t>
      </w:r>
      <w:r w:rsidR="004F65CC">
        <w:t xml:space="preserve"> 2</w:t>
      </w:r>
      <w:r>
        <w:t xml:space="preserve"> del obligatorio. La segunda instancia utiliza la misma letra y rúbrica, se realiza una nueva entrega del </w:t>
      </w:r>
      <w:r w:rsidR="0054292F">
        <w:t xml:space="preserve">mismo </w:t>
      </w:r>
      <w:r>
        <w:t xml:space="preserve">proyecto en forma individual. </w:t>
      </w:r>
    </w:p>
    <w:p w:rsidR="00431103" w:rsidP="00431103" w:rsidRDefault="00431103" w14:paraId="10506080" w14:textId="77777777">
      <w:r>
        <w:t>El curso no tiene examen. Los estudiantes que abandonen luego del comienzo tendrán 0 en la escolaridad.</w:t>
      </w:r>
    </w:p>
    <w:p w:rsidR="007423F2" w:rsidRDefault="007423F2" w14:paraId="19AD45A8" w14:textId="16FF028A">
      <w:r w:rsidR="000250D5">
        <w:rPr/>
        <w:t xml:space="preserve">Las entregas deben realizarse por GitHub y </w:t>
      </w:r>
      <w:r w:rsidR="00EC2DD1">
        <w:rPr/>
        <w:t xml:space="preserve">por </w:t>
      </w:r>
      <w:r w:rsidR="000250D5">
        <w:rPr/>
        <w:t xml:space="preserve">el sistema de gestión de la Universidad (informes académicos). No se pueden realizar cambios en el repositorio GitHub </w:t>
      </w:r>
      <w:r w:rsidR="00E368EF">
        <w:rPr/>
        <w:t>luego de</w:t>
      </w:r>
      <w:r w:rsidR="000250D5">
        <w:rPr/>
        <w:t xml:space="preserve"> la fecha</w:t>
      </w:r>
      <w:r w:rsidR="00E25316">
        <w:rPr/>
        <w:t xml:space="preserve"> y </w:t>
      </w:r>
      <w:r w:rsidR="000250D5">
        <w:rPr/>
        <w:t>hora de cierre del sistema de gestión. Si no se cumple con estos requisitos, no se corregirá la entrega.</w:t>
      </w:r>
    </w:p>
    <w:sectPr w:rsidR="007423F2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3A48" w:rsidP="007B3013" w:rsidRDefault="00C93A48" w14:paraId="501161C9" w14:textId="77777777">
      <w:pPr>
        <w:spacing w:after="0" w:line="240" w:lineRule="auto"/>
      </w:pPr>
      <w:r>
        <w:separator/>
      </w:r>
    </w:p>
  </w:endnote>
  <w:endnote w:type="continuationSeparator" w:id="0">
    <w:p w:rsidR="00C93A48" w:rsidP="007B3013" w:rsidRDefault="00C93A48" w14:paraId="6E1251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3A48" w:rsidP="007B3013" w:rsidRDefault="00C93A48" w14:paraId="2D3E16CA" w14:textId="77777777">
      <w:pPr>
        <w:spacing w:after="0" w:line="240" w:lineRule="auto"/>
      </w:pPr>
      <w:r>
        <w:separator/>
      </w:r>
    </w:p>
  </w:footnote>
  <w:footnote w:type="continuationSeparator" w:id="0">
    <w:p w:rsidR="00C93A48" w:rsidP="007B3013" w:rsidRDefault="00C93A48" w14:paraId="2293F0B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B3013" w:rsidR="007B3013" w:rsidRDefault="007B3013" w14:paraId="7A61F568" w14:textId="4E5610AE">
    <w:pPr>
      <w:pStyle w:val="Header"/>
      <w:rPr>
        <w:lang w:val="es-419"/>
      </w:rPr>
    </w:pPr>
    <w:r>
      <w:rPr>
        <w:lang w:val="es-419"/>
      </w:rPr>
      <w:t>ORT FIS</w:t>
    </w:r>
    <w:r>
      <w:rPr>
        <w:lang w:val="es-419"/>
      </w:rPr>
      <w:tab/>
    </w:r>
    <w:r>
      <w:rPr>
        <w:lang w:val="es-419"/>
      </w:rPr>
      <w:tab/>
    </w:r>
    <w:r w:rsidR="004469AA">
      <w:rPr>
        <w:lang w:val="es-419"/>
      </w:rPr>
      <w:t>Acuerdos de curso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52B9"/>
    <w:multiLevelType w:val="hybridMultilevel"/>
    <w:tmpl w:val="B694F9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347DEB"/>
    <w:multiLevelType w:val="hybridMultilevel"/>
    <w:tmpl w:val="8E4456DE"/>
    <w:lvl w:ilvl="0" w:tplc="FE940B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191550"/>
    <w:multiLevelType w:val="hybridMultilevel"/>
    <w:tmpl w:val="B02869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45C49EF"/>
    <w:multiLevelType w:val="hybridMultilevel"/>
    <w:tmpl w:val="52C6CFCE"/>
    <w:lvl w:ilvl="0" w:tplc="5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93562877">
    <w:abstractNumId w:val="3"/>
  </w:num>
  <w:num w:numId="2" w16cid:durableId="1371224104">
    <w:abstractNumId w:val="0"/>
  </w:num>
  <w:num w:numId="3" w16cid:durableId="2009627466">
    <w:abstractNumId w:val="2"/>
  </w:num>
  <w:num w:numId="4" w16cid:durableId="1023821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removeDateAndTime/>
  <w:attachedTemplate r:id="rId1"/>
  <w:linkStyles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E1"/>
    <w:rsid w:val="00007072"/>
    <w:rsid w:val="000250D5"/>
    <w:rsid w:val="00050F7C"/>
    <w:rsid w:val="000807D7"/>
    <w:rsid w:val="000A315F"/>
    <w:rsid w:val="000B14A1"/>
    <w:rsid w:val="000C2C9B"/>
    <w:rsid w:val="000D4E71"/>
    <w:rsid w:val="000E686B"/>
    <w:rsid w:val="00155225"/>
    <w:rsid w:val="001B1DF5"/>
    <w:rsid w:val="001C76D7"/>
    <w:rsid w:val="00200666"/>
    <w:rsid w:val="00202297"/>
    <w:rsid w:val="002200D5"/>
    <w:rsid w:val="002461DF"/>
    <w:rsid w:val="002602D3"/>
    <w:rsid w:val="00293F6E"/>
    <w:rsid w:val="002D006B"/>
    <w:rsid w:val="002E15FC"/>
    <w:rsid w:val="002E6CFE"/>
    <w:rsid w:val="00305539"/>
    <w:rsid w:val="00311DAF"/>
    <w:rsid w:val="0034198B"/>
    <w:rsid w:val="00367589"/>
    <w:rsid w:val="00367EB7"/>
    <w:rsid w:val="00372D73"/>
    <w:rsid w:val="003A1A67"/>
    <w:rsid w:val="003A7076"/>
    <w:rsid w:val="003E0A13"/>
    <w:rsid w:val="003F43BB"/>
    <w:rsid w:val="004078C6"/>
    <w:rsid w:val="00430920"/>
    <w:rsid w:val="00431103"/>
    <w:rsid w:val="004469AA"/>
    <w:rsid w:val="00455EB3"/>
    <w:rsid w:val="00464478"/>
    <w:rsid w:val="004706E3"/>
    <w:rsid w:val="004D0CD6"/>
    <w:rsid w:val="004D62AC"/>
    <w:rsid w:val="004E228F"/>
    <w:rsid w:val="004F2589"/>
    <w:rsid w:val="004F5E9F"/>
    <w:rsid w:val="004F65CC"/>
    <w:rsid w:val="0054292F"/>
    <w:rsid w:val="005529E1"/>
    <w:rsid w:val="00554E1E"/>
    <w:rsid w:val="005721F3"/>
    <w:rsid w:val="00573D01"/>
    <w:rsid w:val="00581FC0"/>
    <w:rsid w:val="005A19BE"/>
    <w:rsid w:val="005F4060"/>
    <w:rsid w:val="006077D6"/>
    <w:rsid w:val="00611B36"/>
    <w:rsid w:val="006376AD"/>
    <w:rsid w:val="00674762"/>
    <w:rsid w:val="00674A6F"/>
    <w:rsid w:val="006A7879"/>
    <w:rsid w:val="006F17AA"/>
    <w:rsid w:val="006F1C1D"/>
    <w:rsid w:val="006F41B1"/>
    <w:rsid w:val="006F6902"/>
    <w:rsid w:val="007351C2"/>
    <w:rsid w:val="007423F2"/>
    <w:rsid w:val="0074669D"/>
    <w:rsid w:val="00747129"/>
    <w:rsid w:val="00751321"/>
    <w:rsid w:val="00762E26"/>
    <w:rsid w:val="0076693A"/>
    <w:rsid w:val="007938A5"/>
    <w:rsid w:val="007B3013"/>
    <w:rsid w:val="007D1E4F"/>
    <w:rsid w:val="007F6B02"/>
    <w:rsid w:val="00814944"/>
    <w:rsid w:val="008313B8"/>
    <w:rsid w:val="008373CC"/>
    <w:rsid w:val="00871CF9"/>
    <w:rsid w:val="00881965"/>
    <w:rsid w:val="00890D5F"/>
    <w:rsid w:val="00892A05"/>
    <w:rsid w:val="00895962"/>
    <w:rsid w:val="008A7EB4"/>
    <w:rsid w:val="008E110E"/>
    <w:rsid w:val="008F3DF7"/>
    <w:rsid w:val="008F5553"/>
    <w:rsid w:val="009817ED"/>
    <w:rsid w:val="00987408"/>
    <w:rsid w:val="009B7070"/>
    <w:rsid w:val="009C7874"/>
    <w:rsid w:val="009D47EA"/>
    <w:rsid w:val="00A1434D"/>
    <w:rsid w:val="00A24BA4"/>
    <w:rsid w:val="00A31A7E"/>
    <w:rsid w:val="00A40CB6"/>
    <w:rsid w:val="00A50D59"/>
    <w:rsid w:val="00A6749A"/>
    <w:rsid w:val="00AB4EC8"/>
    <w:rsid w:val="00B0194E"/>
    <w:rsid w:val="00B11093"/>
    <w:rsid w:val="00B21D35"/>
    <w:rsid w:val="00B22043"/>
    <w:rsid w:val="00B36037"/>
    <w:rsid w:val="00B447D2"/>
    <w:rsid w:val="00B47332"/>
    <w:rsid w:val="00B548B7"/>
    <w:rsid w:val="00B700E4"/>
    <w:rsid w:val="00B73E29"/>
    <w:rsid w:val="00BD6079"/>
    <w:rsid w:val="00BE786C"/>
    <w:rsid w:val="00BF560F"/>
    <w:rsid w:val="00C04169"/>
    <w:rsid w:val="00C24D35"/>
    <w:rsid w:val="00C93A48"/>
    <w:rsid w:val="00CC5717"/>
    <w:rsid w:val="00D32290"/>
    <w:rsid w:val="00DA2B54"/>
    <w:rsid w:val="00DA7F5E"/>
    <w:rsid w:val="00DC1D4E"/>
    <w:rsid w:val="00DE4B0E"/>
    <w:rsid w:val="00DF3A66"/>
    <w:rsid w:val="00DF43EE"/>
    <w:rsid w:val="00E25316"/>
    <w:rsid w:val="00E368EF"/>
    <w:rsid w:val="00E945D3"/>
    <w:rsid w:val="00EC1915"/>
    <w:rsid w:val="00EC2DD1"/>
    <w:rsid w:val="00EF75A8"/>
    <w:rsid w:val="00F55A76"/>
    <w:rsid w:val="00F67015"/>
    <w:rsid w:val="00F96BF0"/>
    <w:rsid w:val="00FA0E3E"/>
    <w:rsid w:val="00FA5411"/>
    <w:rsid w:val="00FD148E"/>
    <w:rsid w:val="00FE161A"/>
    <w:rsid w:val="0F61CA1D"/>
    <w:rsid w:val="6575B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8BC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7015"/>
    <w:rPr>
      <w:rFonts w:ascii="Arial" w:hAnsi="Arial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015"/>
    <w:pPr>
      <w:keepNext/>
      <w:keepLines/>
      <w:spacing w:before="240" w:after="120" w:line="360" w:lineRule="auto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015"/>
    <w:pPr>
      <w:keepNext/>
      <w:keepLines/>
      <w:spacing w:before="240" w:after="120" w:line="360" w:lineRule="auto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01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015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F67015"/>
    <w:rPr>
      <w:rFonts w:ascii="Arial" w:hAnsi="Arial" w:eastAsiaTheme="majorEastAsia" w:cstheme="majorBidi"/>
      <w:sz w:val="32"/>
      <w:szCs w:val="32"/>
      <w:lang w:val="es-ES_tradnl"/>
    </w:rPr>
  </w:style>
  <w:style w:type="character" w:styleId="Heading2Char" w:customStyle="1">
    <w:name w:val="Heading 2 Char"/>
    <w:basedOn w:val="DefaultParagraphFont"/>
    <w:link w:val="Heading2"/>
    <w:uiPriority w:val="9"/>
    <w:rsid w:val="00F67015"/>
    <w:rPr>
      <w:rFonts w:ascii="Arial" w:hAnsi="Arial" w:eastAsiaTheme="majorEastAsia" w:cstheme="majorBidi"/>
      <w:sz w:val="28"/>
      <w:szCs w:val="26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F6701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67015"/>
    <w:rPr>
      <w:rFonts w:ascii="Arial" w:hAnsi="Arial" w:eastAsiaTheme="majorEastAsia" w:cstheme="majorBidi"/>
      <w:b/>
      <w:spacing w:val="-10"/>
      <w:kern w:val="28"/>
      <w:sz w:val="48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015"/>
    <w:pPr>
      <w:numPr>
        <w:ilvl w:val="1"/>
      </w:numPr>
    </w:pPr>
    <w:rPr>
      <w:rFonts w:eastAsiaTheme="minorEastAsia"/>
      <w:color w:val="5A5A5A" w:themeColor="text1" w:themeTint="A5"/>
      <w:spacing w:val="15"/>
      <w:sz w:val="36"/>
    </w:rPr>
  </w:style>
  <w:style w:type="character" w:styleId="SubtitleChar" w:customStyle="1">
    <w:name w:val="Subtitle Char"/>
    <w:basedOn w:val="DefaultParagraphFont"/>
    <w:link w:val="Subtitle"/>
    <w:uiPriority w:val="11"/>
    <w:rsid w:val="00F67015"/>
    <w:rPr>
      <w:rFonts w:ascii="Arial" w:hAnsi="Arial" w:eastAsiaTheme="minorEastAsia"/>
      <w:color w:val="5A5A5A" w:themeColor="text1" w:themeTint="A5"/>
      <w:spacing w:val="15"/>
      <w:sz w:val="36"/>
      <w:lang w:val="es-ES_tradnl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67015"/>
    <w:rPr>
      <w:rFonts w:ascii="Arial" w:hAnsi="Arial" w:eastAsiaTheme="majorEastAsia" w:cstheme="majorBidi"/>
      <w:sz w:val="24"/>
      <w:szCs w:val="24"/>
      <w:lang w:val="es-ES_tradnl"/>
    </w:rPr>
  </w:style>
  <w:style w:type="paragraph" w:styleId="Code" w:customStyle="1">
    <w:name w:val="Code"/>
    <w:basedOn w:val="Normal"/>
    <w:qFormat/>
    <w:rsid w:val="00F67015"/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F67015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67015"/>
    <w:rPr>
      <w:rFonts w:ascii="Arial" w:hAnsi="Arial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F67015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67015"/>
    <w:rPr>
      <w:rFonts w:ascii="Arial" w:hAnsi="Arial"/>
      <w:lang w:val="es-ES_tradnl"/>
    </w:rPr>
  </w:style>
  <w:style w:type="character" w:styleId="PlaceholderText">
    <w:name w:val="Placeholder Text"/>
    <w:basedOn w:val="DefaultParagraphFont"/>
    <w:uiPriority w:val="99"/>
    <w:semiHidden/>
    <w:rsid w:val="00F670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lari\OneDrive%20-%20Facultad%20de%20Ingenieria%20-%20Universidad%20ORT%20Uruguay\Docencia\Coordinaci&#243;n%20FIS\Apuntes%20docentes\Docs%20FIS%202023S2\ORT%20FI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3BF6C78482F94E9C3A8CBAE1AB6B06" ma:contentTypeVersion="18" ma:contentTypeDescription="Crear nuevo documento." ma:contentTypeScope="" ma:versionID="859a2229eb1d12c7746815e94b49e62d">
  <xsd:schema xmlns:xsd="http://www.w3.org/2001/XMLSchema" xmlns:xs="http://www.w3.org/2001/XMLSchema" xmlns:p="http://schemas.microsoft.com/office/2006/metadata/properties" xmlns:ns2="95c80e47-662b-4bc0-a457-b879d3f3aba4" xmlns:ns3="7f019ab0-5ffe-43e1-b2f8-62bc369ebe4f" targetNamespace="http://schemas.microsoft.com/office/2006/metadata/properties" ma:root="true" ma:fieldsID="40415db81e42c57b7ee018001e89900f" ns2:_="" ns3:_="">
    <xsd:import namespace="95c80e47-662b-4bc0-a457-b879d3f3aba4"/>
    <xsd:import namespace="7f019ab0-5ffe-43e1-b2f8-62bc369ebe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80e47-662b-4bc0-a457-b879d3f3a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f7f2bf-5573-42e3-b28f-b9b09d720d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19ab0-5ffe-43e1-b2f8-62bc369ebe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0c0cc07-7c71-4250-a79c-04b6aa4868ba}" ma:internalName="TaxCatchAll" ma:showField="CatchAllData" ma:web="7f019ab0-5ffe-43e1-b2f8-62bc369ebe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c80e47-662b-4bc0-a457-b879d3f3aba4">
      <Terms xmlns="http://schemas.microsoft.com/office/infopath/2007/PartnerControls"/>
    </lcf76f155ced4ddcb4097134ff3c332f>
    <TaxCatchAll xmlns="7f019ab0-5ffe-43e1-b2f8-62bc369ebe4f" xsi:nil="true"/>
  </documentManagement>
</p:properties>
</file>

<file path=customXml/itemProps1.xml><?xml version="1.0" encoding="utf-8"?>
<ds:datastoreItem xmlns:ds="http://schemas.openxmlformats.org/officeDocument/2006/customXml" ds:itemID="{00B8307A-421E-403B-9CA7-7A01241EDE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9EBBD5-7F0C-4F7C-BF09-2707A380935B}"/>
</file>

<file path=customXml/itemProps3.xml><?xml version="1.0" encoding="utf-8"?>
<ds:datastoreItem xmlns:ds="http://schemas.openxmlformats.org/officeDocument/2006/customXml" ds:itemID="{BA0DC0BB-B249-438E-A9F1-BAADFBDBE2E6}">
  <ds:schemaRefs>
    <ds:schemaRef ds:uri="http://schemas.microsoft.com/office/2006/metadata/properties"/>
    <ds:schemaRef ds:uri="http://schemas.microsoft.com/office/infopath/2007/PartnerControls"/>
    <ds:schemaRef ds:uri="ea3ce02d-fa65-4bed-a0e6-64033a38ebdf"/>
    <ds:schemaRef ds:uri="a2e5b79f-e004-4954-84cc-c31d796606c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ORT%20FIS.dotx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Gastón Mousques</lastModifiedBy>
  <revision>3</revision>
  <dcterms:created xsi:type="dcterms:W3CDTF">2023-07-20T12:55:00.0000000Z</dcterms:created>
  <dcterms:modified xsi:type="dcterms:W3CDTF">2024-03-30T21:10:05.3434931Z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0x010100963BF6C78482F94E9C3A8CBAE1AB6B06</vt:lpwstr>
  </property>
</Properties>
</file>