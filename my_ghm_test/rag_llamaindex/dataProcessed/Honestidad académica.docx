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FCAA" w14:textId="44E2B92E" w:rsidR="004D52ED" w:rsidRPr="00B63C4C" w:rsidRDefault="00596F29" w:rsidP="004A5AC2">
      <w:pPr>
        <w:pStyle w:val="Ttulo1"/>
        <w:rPr>
          <w:lang w:val="es-ES"/>
        </w:rPr>
      </w:pPr>
      <w:r>
        <w:rPr>
          <w:lang w:val="es-ES"/>
        </w:rPr>
        <w:t>H</w:t>
      </w:r>
      <w:r w:rsidR="00920283" w:rsidRPr="00B63C4C">
        <w:rPr>
          <w:lang w:val="es-ES"/>
        </w:rPr>
        <w:t>onestidad académica</w:t>
      </w:r>
    </w:p>
    <w:p w14:paraId="3880BD20" w14:textId="2D38888C" w:rsidR="00EA77D7" w:rsidRDefault="004D52ED" w:rsidP="00C8182C">
      <w:pPr>
        <w:rPr>
          <w:lang w:val="es-ES"/>
        </w:rPr>
      </w:pPr>
      <w:r>
        <w:rPr>
          <w:lang w:val="es-ES"/>
        </w:rPr>
        <w:t xml:space="preserve">Además </w:t>
      </w:r>
      <w:r w:rsidR="0010500F">
        <w:rPr>
          <w:lang w:val="es-ES"/>
        </w:rPr>
        <w:t xml:space="preserve">de </w:t>
      </w:r>
      <w:r w:rsidR="008D7C93">
        <w:rPr>
          <w:lang w:val="es-ES"/>
        </w:rPr>
        <w:t>cumplir</w:t>
      </w:r>
      <w:r>
        <w:rPr>
          <w:lang w:val="es-ES"/>
        </w:rPr>
        <w:t xml:space="preserve"> </w:t>
      </w:r>
      <w:r w:rsidR="008D7C93">
        <w:rPr>
          <w:lang w:val="es-ES"/>
        </w:rPr>
        <w:t xml:space="preserve">con </w:t>
      </w:r>
      <w:r>
        <w:rPr>
          <w:lang w:val="es-ES"/>
        </w:rPr>
        <w:t>los reglamentos y el código de honor de la Universidad</w:t>
      </w:r>
      <w:r w:rsidR="00490573">
        <w:rPr>
          <w:lang w:val="es-ES"/>
        </w:rPr>
        <w:t>,</w:t>
      </w:r>
      <w:r>
        <w:rPr>
          <w:lang w:val="es-ES"/>
        </w:rPr>
        <w:t xml:space="preserve"> </w:t>
      </w:r>
      <w:r w:rsidR="00D0586C">
        <w:rPr>
          <w:lang w:val="es-ES"/>
        </w:rPr>
        <w:t xml:space="preserve">se espera </w:t>
      </w:r>
      <w:r w:rsidR="00A066A3">
        <w:rPr>
          <w:lang w:val="es-ES"/>
        </w:rPr>
        <w:t xml:space="preserve">por parte de </w:t>
      </w:r>
      <w:r w:rsidR="00D0586C">
        <w:rPr>
          <w:lang w:val="es-ES"/>
        </w:rPr>
        <w:t>los</w:t>
      </w:r>
      <w:r w:rsidR="004867B2">
        <w:rPr>
          <w:lang w:val="es-ES"/>
        </w:rPr>
        <w:t xml:space="preserve"> </w:t>
      </w:r>
      <w:r w:rsidR="00490573">
        <w:rPr>
          <w:lang w:val="es-ES"/>
        </w:rPr>
        <w:t xml:space="preserve">estudiantes </w:t>
      </w:r>
      <w:r w:rsidR="004D2F43">
        <w:rPr>
          <w:lang w:val="es-ES"/>
        </w:rPr>
        <w:t xml:space="preserve">respetar </w:t>
      </w:r>
      <w:r w:rsidR="004101CB">
        <w:rPr>
          <w:lang w:val="es-ES"/>
        </w:rPr>
        <w:t>un</w:t>
      </w:r>
      <w:r w:rsidR="00DC0D9C">
        <w:rPr>
          <w:lang w:val="es-ES"/>
        </w:rPr>
        <w:t xml:space="preserve"> compromiso </w:t>
      </w:r>
      <w:r w:rsidR="00920283">
        <w:rPr>
          <w:lang w:val="es-ES"/>
        </w:rPr>
        <w:t>de honestidad académica</w:t>
      </w:r>
      <w:r w:rsidR="00DC0D9C">
        <w:rPr>
          <w:lang w:val="es-ES"/>
        </w:rPr>
        <w:t>.</w:t>
      </w:r>
      <w:r w:rsidR="00351CF7">
        <w:rPr>
          <w:lang w:val="es-ES"/>
        </w:rPr>
        <w:t xml:space="preserve"> </w:t>
      </w:r>
      <w:r w:rsidR="004101CB">
        <w:rPr>
          <w:lang w:val="es-ES"/>
        </w:rPr>
        <w:t xml:space="preserve">Este compromiso tiene como objetivo </w:t>
      </w:r>
      <w:r w:rsidR="00A066A3">
        <w:rPr>
          <w:lang w:val="es-ES"/>
        </w:rPr>
        <w:t xml:space="preserve">promover una ética de trabajo </w:t>
      </w:r>
      <w:r w:rsidR="001A1B2E">
        <w:rPr>
          <w:lang w:val="es-ES"/>
        </w:rPr>
        <w:t xml:space="preserve">académico para </w:t>
      </w:r>
      <w:r w:rsidR="00292EDA">
        <w:rPr>
          <w:lang w:val="es-ES"/>
        </w:rPr>
        <w:t xml:space="preserve">ayudarnos </w:t>
      </w:r>
      <w:r w:rsidR="001A1B2E">
        <w:rPr>
          <w:lang w:val="es-ES"/>
        </w:rPr>
        <w:t>a alcanzar los objetivos de aprendizaje</w:t>
      </w:r>
      <w:r w:rsidR="00C837B7">
        <w:rPr>
          <w:lang w:val="es-ES"/>
        </w:rPr>
        <w:t xml:space="preserve">. Establece criterios para el trabajo </w:t>
      </w:r>
      <w:r w:rsidR="00F12764">
        <w:rPr>
          <w:lang w:val="es-ES"/>
        </w:rPr>
        <w:t xml:space="preserve">individual y </w:t>
      </w:r>
      <w:r w:rsidR="00C837B7">
        <w:rPr>
          <w:lang w:val="es-ES"/>
        </w:rPr>
        <w:t>colaborativo</w:t>
      </w:r>
      <w:r w:rsidR="00F12764">
        <w:rPr>
          <w:lang w:val="es-ES"/>
        </w:rPr>
        <w:t xml:space="preserve">, así como para el uso de fuentes externas y herramientas de </w:t>
      </w:r>
      <w:r w:rsidR="00351CF7">
        <w:rPr>
          <w:lang w:val="es-ES"/>
        </w:rPr>
        <w:t>Inteligencia Artificial</w:t>
      </w:r>
      <w:r w:rsidR="00F12764">
        <w:rPr>
          <w:lang w:val="es-ES"/>
        </w:rPr>
        <w:t>.</w:t>
      </w:r>
      <w:r w:rsidR="00292EDA">
        <w:rPr>
          <w:lang w:val="es-ES"/>
        </w:rPr>
        <w:t xml:space="preserve"> </w:t>
      </w:r>
    </w:p>
    <w:p w14:paraId="7DFB16E1" w14:textId="32415121" w:rsidR="00F54CC4" w:rsidRPr="00B63C4C" w:rsidRDefault="00F54CC4" w:rsidP="004A5AC2">
      <w:pPr>
        <w:pStyle w:val="Ttulo2"/>
        <w:rPr>
          <w:lang w:val="es-ES"/>
        </w:rPr>
      </w:pPr>
      <w:r w:rsidRPr="00B63C4C">
        <w:rPr>
          <w:lang w:val="es-ES"/>
        </w:rPr>
        <w:t>Contribución a</w:t>
      </w:r>
      <w:r w:rsidR="0043482B" w:rsidRPr="00B63C4C">
        <w:rPr>
          <w:lang w:val="es-ES"/>
        </w:rPr>
        <w:t>l trabajo en equipo</w:t>
      </w:r>
    </w:p>
    <w:p w14:paraId="67503FB4" w14:textId="4A0904F7" w:rsidR="00140E18" w:rsidRDefault="00140E18">
      <w:pPr>
        <w:rPr>
          <w:lang w:val="es-ES"/>
        </w:rPr>
      </w:pPr>
      <w:r>
        <w:rPr>
          <w:lang w:val="es-ES"/>
        </w:rPr>
        <w:t>En l</w:t>
      </w:r>
      <w:r w:rsidR="00471699">
        <w:rPr>
          <w:lang w:val="es-ES"/>
        </w:rPr>
        <w:t>os ejercicios</w:t>
      </w:r>
      <w:r>
        <w:rPr>
          <w:lang w:val="es-ES"/>
        </w:rPr>
        <w:t xml:space="preserve"> </w:t>
      </w:r>
      <w:r w:rsidR="00A82726">
        <w:rPr>
          <w:lang w:val="es-ES"/>
        </w:rPr>
        <w:t>grupales, todos los integrantes de</w:t>
      </w:r>
      <w:r w:rsidR="00DB12D0">
        <w:rPr>
          <w:lang w:val="es-ES"/>
        </w:rPr>
        <w:t>l</w:t>
      </w:r>
      <w:r w:rsidR="00A82726">
        <w:rPr>
          <w:lang w:val="es-ES"/>
        </w:rPr>
        <w:t xml:space="preserve"> equipo deben </w:t>
      </w:r>
      <w:r w:rsidR="00DB12D0">
        <w:rPr>
          <w:lang w:val="es-ES"/>
        </w:rPr>
        <w:t>realizar</w:t>
      </w:r>
      <w:r w:rsidR="00A82726">
        <w:rPr>
          <w:lang w:val="es-ES"/>
        </w:rPr>
        <w:t xml:space="preserve"> una </w:t>
      </w:r>
      <w:r w:rsidR="008948E8">
        <w:rPr>
          <w:lang w:val="es-ES"/>
        </w:rPr>
        <w:t>contribución</w:t>
      </w:r>
      <w:r w:rsidR="00A82726">
        <w:rPr>
          <w:lang w:val="es-ES"/>
        </w:rPr>
        <w:t xml:space="preserve"> </w:t>
      </w:r>
      <w:r w:rsidR="008948E8">
        <w:rPr>
          <w:lang w:val="es-ES"/>
        </w:rPr>
        <w:t>equivalente</w:t>
      </w:r>
      <w:r w:rsidR="00707C75">
        <w:rPr>
          <w:lang w:val="es-ES"/>
        </w:rPr>
        <w:t xml:space="preserve"> en esfuerzo</w:t>
      </w:r>
      <w:r w:rsidR="008948E8">
        <w:rPr>
          <w:lang w:val="es-ES"/>
        </w:rPr>
        <w:t>.</w:t>
      </w:r>
      <w:r w:rsidR="00707C75">
        <w:rPr>
          <w:lang w:val="es-ES"/>
        </w:rPr>
        <w:t xml:space="preserve"> </w:t>
      </w:r>
      <w:r w:rsidR="00706AE0">
        <w:rPr>
          <w:lang w:val="es-ES"/>
        </w:rPr>
        <w:t>Para logar aprendizajes en las distintas áreas</w:t>
      </w:r>
      <w:r w:rsidR="00F82080">
        <w:rPr>
          <w:lang w:val="es-ES"/>
        </w:rPr>
        <w:t xml:space="preserve"> del curso, s</w:t>
      </w:r>
      <w:r w:rsidR="00707C75">
        <w:rPr>
          <w:lang w:val="es-ES"/>
        </w:rPr>
        <w:t xml:space="preserve">e espera que los estudiantes </w:t>
      </w:r>
      <w:r w:rsidR="00F82080">
        <w:rPr>
          <w:lang w:val="es-ES"/>
        </w:rPr>
        <w:t xml:space="preserve">cambien de rol </w:t>
      </w:r>
      <w:r w:rsidR="00587283">
        <w:rPr>
          <w:lang w:val="es-ES"/>
        </w:rPr>
        <w:t xml:space="preserve">para participar en todas </w:t>
      </w:r>
      <w:r w:rsidR="00390509">
        <w:rPr>
          <w:lang w:val="es-ES"/>
        </w:rPr>
        <w:t>las actividades principales.</w:t>
      </w:r>
      <w:r w:rsidR="00A61BC6">
        <w:rPr>
          <w:lang w:val="es-ES"/>
        </w:rPr>
        <w:t xml:space="preserve"> </w:t>
      </w:r>
      <w:r w:rsidR="008948E8">
        <w:rPr>
          <w:lang w:val="es-ES"/>
        </w:rPr>
        <w:t>La</w:t>
      </w:r>
      <w:r w:rsidR="00DB12D0">
        <w:rPr>
          <w:lang w:val="es-ES"/>
        </w:rPr>
        <w:t>s contribuciones individ</w:t>
      </w:r>
      <w:r w:rsidR="00B25C1C">
        <w:rPr>
          <w:lang w:val="es-ES"/>
        </w:rPr>
        <w:t xml:space="preserve">uales deben quedar registradas </w:t>
      </w:r>
      <w:r w:rsidR="00ED10A1">
        <w:rPr>
          <w:lang w:val="es-ES"/>
        </w:rPr>
        <w:t>en el repositorio usando la cuenta GitHub de cada integrante.</w:t>
      </w:r>
    </w:p>
    <w:p w14:paraId="7148F699" w14:textId="2A0E1C53" w:rsidR="0043482B" w:rsidRPr="00B63C4C" w:rsidRDefault="0043482B" w:rsidP="004A5AC2">
      <w:pPr>
        <w:pStyle w:val="Ttulo2"/>
        <w:rPr>
          <w:lang w:val="es-ES"/>
        </w:rPr>
      </w:pPr>
      <w:r w:rsidRPr="00B63C4C">
        <w:rPr>
          <w:lang w:val="es-ES"/>
        </w:rPr>
        <w:t>Ejercicios individuales</w:t>
      </w:r>
    </w:p>
    <w:p w14:paraId="6CA098F5" w14:textId="26B56BB7" w:rsidR="00D4101B" w:rsidRDefault="00471699" w:rsidP="00D4101B">
      <w:pPr>
        <w:rPr>
          <w:lang w:val="es-ES"/>
        </w:rPr>
      </w:pPr>
      <w:r>
        <w:rPr>
          <w:lang w:val="es-ES"/>
        </w:rPr>
        <w:t>Los ejercicios individuales son una oportunidad para el aprendizaje significativo de habilidades.</w:t>
      </w:r>
      <w:r w:rsidR="000D4B26">
        <w:rPr>
          <w:lang w:val="es-ES"/>
        </w:rPr>
        <w:t xml:space="preserve"> Se espera que el estudiante </w:t>
      </w:r>
      <w:r w:rsidR="000E6D9F">
        <w:rPr>
          <w:lang w:val="es-ES"/>
        </w:rPr>
        <w:t>siga la pauta de cada ejercicio y complete la entrega el mismo</w:t>
      </w:r>
      <w:r w:rsidR="00A8626C">
        <w:rPr>
          <w:lang w:val="es-ES"/>
        </w:rPr>
        <w:t xml:space="preserve">. </w:t>
      </w:r>
      <w:r w:rsidR="000D1D83">
        <w:rPr>
          <w:lang w:val="es-ES"/>
        </w:rPr>
        <w:t xml:space="preserve">En </w:t>
      </w:r>
      <w:r w:rsidR="005414E6">
        <w:rPr>
          <w:lang w:val="es-ES"/>
        </w:rPr>
        <w:t>los</w:t>
      </w:r>
      <w:r w:rsidR="000D1D83">
        <w:rPr>
          <w:lang w:val="es-ES"/>
        </w:rPr>
        <w:t xml:space="preserve"> </w:t>
      </w:r>
      <w:r w:rsidR="00FC54A4">
        <w:rPr>
          <w:lang w:val="es-ES"/>
        </w:rPr>
        <w:t xml:space="preserve">ejercicios </w:t>
      </w:r>
      <w:r w:rsidR="00B14EE3">
        <w:rPr>
          <w:lang w:val="es-ES"/>
        </w:rPr>
        <w:t>de práctica</w:t>
      </w:r>
      <w:r w:rsidR="000D1D83">
        <w:rPr>
          <w:lang w:val="es-ES"/>
        </w:rPr>
        <w:t xml:space="preserve"> está permitido </w:t>
      </w:r>
      <w:r w:rsidR="00316669">
        <w:rPr>
          <w:lang w:val="es-ES"/>
        </w:rPr>
        <w:t>pedir ayuda</w:t>
      </w:r>
      <w:r w:rsidR="00D4101B">
        <w:rPr>
          <w:lang w:val="es-ES"/>
        </w:rPr>
        <w:t xml:space="preserve">, </w:t>
      </w:r>
      <w:r w:rsidR="00F1087A">
        <w:rPr>
          <w:lang w:val="es-ES"/>
        </w:rPr>
        <w:t xml:space="preserve">pero </w:t>
      </w:r>
      <w:r w:rsidR="00D4101B">
        <w:rPr>
          <w:lang w:val="es-ES"/>
        </w:rPr>
        <w:t xml:space="preserve">no en un grado que </w:t>
      </w:r>
      <w:r w:rsidR="00571912">
        <w:rPr>
          <w:lang w:val="es-ES"/>
        </w:rPr>
        <w:t xml:space="preserve">el ejercicio </w:t>
      </w:r>
      <w:r w:rsidR="00D4101B">
        <w:rPr>
          <w:lang w:val="es-ES"/>
        </w:rPr>
        <w:t xml:space="preserve">sea </w:t>
      </w:r>
      <w:r w:rsidR="00571912">
        <w:rPr>
          <w:lang w:val="es-ES"/>
        </w:rPr>
        <w:t>realizado</w:t>
      </w:r>
      <w:r w:rsidR="00D4101B">
        <w:rPr>
          <w:lang w:val="es-ES"/>
        </w:rPr>
        <w:t xml:space="preserve"> </w:t>
      </w:r>
      <w:r w:rsidR="003400BD">
        <w:rPr>
          <w:lang w:val="es-ES"/>
        </w:rPr>
        <w:t xml:space="preserve">en todo o en parte </w:t>
      </w:r>
      <w:r w:rsidR="00D4101B">
        <w:rPr>
          <w:lang w:val="es-ES"/>
        </w:rPr>
        <w:t xml:space="preserve">por otra persona. </w:t>
      </w:r>
      <w:r w:rsidR="003400BD">
        <w:rPr>
          <w:lang w:val="es-ES"/>
        </w:rPr>
        <w:t>L</w:t>
      </w:r>
      <w:r w:rsidR="00D4101B">
        <w:rPr>
          <w:lang w:val="es-ES"/>
        </w:rPr>
        <w:t xml:space="preserve">a </w:t>
      </w:r>
      <w:r w:rsidR="00A8626C">
        <w:rPr>
          <w:lang w:val="es-ES"/>
        </w:rPr>
        <w:t xml:space="preserve">escritura, </w:t>
      </w:r>
      <w:r w:rsidR="00D4101B">
        <w:rPr>
          <w:lang w:val="es-ES"/>
        </w:rPr>
        <w:t xml:space="preserve">revisión y entrega </w:t>
      </w:r>
      <w:r w:rsidR="00A8626C">
        <w:rPr>
          <w:lang w:val="es-ES"/>
        </w:rPr>
        <w:t>debe ser realizada por el estudiante individualmente</w:t>
      </w:r>
      <w:r w:rsidR="00D4101B">
        <w:rPr>
          <w:lang w:val="es-ES"/>
        </w:rPr>
        <w:t xml:space="preserve">. </w:t>
      </w:r>
    </w:p>
    <w:p w14:paraId="3D3C65B7" w14:textId="3F8C9BBC" w:rsidR="004867B2" w:rsidRPr="00B63C4C" w:rsidRDefault="00F54CC4" w:rsidP="004A5AC2">
      <w:pPr>
        <w:pStyle w:val="Ttulo2"/>
        <w:rPr>
          <w:lang w:val="es-ES"/>
        </w:rPr>
      </w:pPr>
      <w:r w:rsidRPr="00B63C4C">
        <w:rPr>
          <w:lang w:val="es-ES"/>
        </w:rPr>
        <w:t>Evaluaciones</w:t>
      </w:r>
      <w:r w:rsidR="00A61BC6" w:rsidRPr="00B63C4C">
        <w:rPr>
          <w:lang w:val="es-ES"/>
        </w:rPr>
        <w:t xml:space="preserve"> en clase</w:t>
      </w:r>
    </w:p>
    <w:p w14:paraId="004A7330" w14:textId="41F81E92" w:rsidR="00C9329F" w:rsidRDefault="00C9329F" w:rsidP="00D4101B">
      <w:pPr>
        <w:rPr>
          <w:lang w:val="es-ES"/>
        </w:rPr>
      </w:pPr>
      <w:r>
        <w:rPr>
          <w:lang w:val="es-ES"/>
        </w:rPr>
        <w:t>Cuando se realizan evaluaciones individuales en clase no está permitido recibir colaboración</w:t>
      </w:r>
      <w:r w:rsidR="002D3748">
        <w:rPr>
          <w:lang w:val="es-ES"/>
        </w:rPr>
        <w:t xml:space="preserve"> de ningún tipo</w:t>
      </w:r>
      <w:r>
        <w:rPr>
          <w:lang w:val="es-ES"/>
        </w:rPr>
        <w:t xml:space="preserve">. </w:t>
      </w:r>
      <w:r w:rsidR="00DC04B8">
        <w:rPr>
          <w:lang w:val="es-ES"/>
        </w:rPr>
        <w:t xml:space="preserve">Se indicará si en la evaluación se puede usar </w:t>
      </w:r>
      <w:r w:rsidR="007577CB">
        <w:rPr>
          <w:lang w:val="es-ES"/>
        </w:rPr>
        <w:t>documentación o herramientas específicas.</w:t>
      </w:r>
      <w:r w:rsidR="00F54CC4">
        <w:rPr>
          <w:lang w:val="es-ES"/>
        </w:rPr>
        <w:t xml:space="preserve"> El docente no responderá consultas de ningún tipo durante la evaluación. </w:t>
      </w:r>
      <w:r w:rsidR="00B144A8">
        <w:rPr>
          <w:lang w:val="es-ES"/>
        </w:rPr>
        <w:t xml:space="preserve">Las </w:t>
      </w:r>
      <w:r w:rsidR="00F54CC4">
        <w:rPr>
          <w:lang w:val="es-ES"/>
        </w:rPr>
        <w:t xml:space="preserve">aclaraciones adicionales </w:t>
      </w:r>
      <w:r w:rsidR="00B144A8">
        <w:rPr>
          <w:lang w:val="es-ES"/>
        </w:rPr>
        <w:t xml:space="preserve">sobre </w:t>
      </w:r>
      <w:r w:rsidR="00896A20">
        <w:rPr>
          <w:lang w:val="es-ES"/>
        </w:rPr>
        <w:t xml:space="preserve">la letra </w:t>
      </w:r>
      <w:r w:rsidR="00F54CC4">
        <w:rPr>
          <w:lang w:val="es-ES"/>
        </w:rPr>
        <w:t xml:space="preserve">serán </w:t>
      </w:r>
      <w:r w:rsidR="00B144A8">
        <w:rPr>
          <w:lang w:val="es-ES"/>
        </w:rPr>
        <w:t xml:space="preserve">realizadas </w:t>
      </w:r>
      <w:r w:rsidR="00F54CC4">
        <w:rPr>
          <w:lang w:val="es-ES"/>
        </w:rPr>
        <w:t>para todo el grupo.</w:t>
      </w:r>
    </w:p>
    <w:p w14:paraId="719B79F0" w14:textId="74602A3C" w:rsidR="00EE363C" w:rsidRPr="00B63C4C" w:rsidRDefault="004D2156" w:rsidP="004A5AC2">
      <w:pPr>
        <w:pStyle w:val="Ttulo2"/>
        <w:rPr>
          <w:lang w:val="es-ES"/>
        </w:rPr>
      </w:pPr>
      <w:r w:rsidRPr="00B63C4C">
        <w:rPr>
          <w:lang w:val="es-ES"/>
        </w:rPr>
        <w:t xml:space="preserve">Referencias y herramientas </w:t>
      </w:r>
      <w:r w:rsidR="00134C81" w:rsidRPr="00B63C4C">
        <w:rPr>
          <w:lang w:val="es-ES"/>
        </w:rPr>
        <w:t>de IA</w:t>
      </w:r>
    </w:p>
    <w:p w14:paraId="5DFDC8A0" w14:textId="0BFEC2C3" w:rsidR="00B4531B" w:rsidRPr="005B231A" w:rsidRDefault="004D2156" w:rsidP="00D4101B">
      <w:pPr>
        <w:rPr>
          <w:lang w:val="es-ES"/>
        </w:rPr>
      </w:pPr>
      <w:r>
        <w:rPr>
          <w:lang w:val="es-ES"/>
        </w:rPr>
        <w:t>Tod</w:t>
      </w:r>
      <w:r w:rsidR="00536A86">
        <w:rPr>
          <w:lang w:val="es-ES"/>
        </w:rPr>
        <w:t>as</w:t>
      </w:r>
      <w:r w:rsidR="00A112F5">
        <w:rPr>
          <w:lang w:val="es-ES"/>
        </w:rPr>
        <w:t xml:space="preserve"> </w:t>
      </w:r>
      <w:r w:rsidR="00536A86">
        <w:rPr>
          <w:lang w:val="es-ES"/>
        </w:rPr>
        <w:t xml:space="preserve">las fuentes de información y </w:t>
      </w:r>
      <w:r w:rsidR="004F4E44">
        <w:rPr>
          <w:lang w:val="es-ES"/>
        </w:rPr>
        <w:t>materi</w:t>
      </w:r>
      <w:r w:rsidR="00536A86">
        <w:rPr>
          <w:lang w:val="es-ES"/>
        </w:rPr>
        <w:t>al</w:t>
      </w:r>
      <w:r w:rsidR="00A83B8B">
        <w:rPr>
          <w:lang w:val="es-ES"/>
        </w:rPr>
        <w:t>es</w:t>
      </w:r>
      <w:r w:rsidR="00536A86">
        <w:rPr>
          <w:lang w:val="es-ES"/>
        </w:rPr>
        <w:t xml:space="preserve"> utilizad</w:t>
      </w:r>
      <w:r w:rsidR="00A83B8B">
        <w:rPr>
          <w:lang w:val="es-ES"/>
        </w:rPr>
        <w:t>os</w:t>
      </w:r>
      <w:r w:rsidR="00536A86">
        <w:rPr>
          <w:lang w:val="es-ES"/>
        </w:rPr>
        <w:t xml:space="preserve"> para la elaboración</w:t>
      </w:r>
      <w:r w:rsidR="001C4D1D">
        <w:rPr>
          <w:lang w:val="es-ES"/>
        </w:rPr>
        <w:t xml:space="preserve"> </w:t>
      </w:r>
      <w:r w:rsidR="00536A86">
        <w:rPr>
          <w:lang w:val="es-ES"/>
        </w:rPr>
        <w:t xml:space="preserve">de los trabajos </w:t>
      </w:r>
      <w:r w:rsidR="001C4D1D">
        <w:rPr>
          <w:lang w:val="es-ES"/>
        </w:rPr>
        <w:t>debe</w:t>
      </w:r>
      <w:r w:rsidR="00536A86">
        <w:rPr>
          <w:lang w:val="es-ES"/>
        </w:rPr>
        <w:t>n</w:t>
      </w:r>
      <w:r w:rsidR="001C4D1D">
        <w:rPr>
          <w:lang w:val="es-ES"/>
        </w:rPr>
        <w:t xml:space="preserve"> estar referenciad</w:t>
      </w:r>
      <w:r w:rsidR="00A83B8B">
        <w:rPr>
          <w:lang w:val="es-ES"/>
        </w:rPr>
        <w:t>o</w:t>
      </w:r>
      <w:r w:rsidR="00536A86">
        <w:rPr>
          <w:lang w:val="es-ES"/>
        </w:rPr>
        <w:t>s</w:t>
      </w:r>
      <w:r w:rsidR="001C4D1D">
        <w:rPr>
          <w:lang w:val="es-ES"/>
        </w:rPr>
        <w:t xml:space="preserve"> siguiendo las pautas de la </w:t>
      </w:r>
      <w:r w:rsidR="001F453C">
        <w:rPr>
          <w:lang w:val="es-ES"/>
        </w:rPr>
        <w:t>carrera</w:t>
      </w:r>
      <w:r w:rsidR="001C4D1D">
        <w:rPr>
          <w:lang w:val="es-ES"/>
        </w:rPr>
        <w:t>.</w:t>
      </w:r>
      <w:r w:rsidR="001F453C">
        <w:rPr>
          <w:lang w:val="es-ES"/>
        </w:rPr>
        <w:t xml:space="preserve"> </w:t>
      </w:r>
      <w:r w:rsidR="009C572C">
        <w:rPr>
          <w:lang w:val="es-ES"/>
        </w:rPr>
        <w:t>El</w:t>
      </w:r>
      <w:r w:rsidR="001F453C">
        <w:rPr>
          <w:lang w:val="es-ES"/>
        </w:rPr>
        <w:t xml:space="preserve"> texto</w:t>
      </w:r>
      <w:r w:rsidR="009C572C">
        <w:rPr>
          <w:lang w:val="es-ES"/>
        </w:rPr>
        <w:t xml:space="preserve"> o código fuente</w:t>
      </w:r>
      <w:r w:rsidR="001F453C">
        <w:rPr>
          <w:lang w:val="es-ES"/>
        </w:rPr>
        <w:t xml:space="preserve"> </w:t>
      </w:r>
      <w:r w:rsidR="00D10FC9">
        <w:rPr>
          <w:lang w:val="es-ES"/>
        </w:rPr>
        <w:t xml:space="preserve">copiado </w:t>
      </w:r>
      <w:r w:rsidR="009575B7">
        <w:rPr>
          <w:lang w:val="es-ES"/>
        </w:rPr>
        <w:t xml:space="preserve">de internet </w:t>
      </w:r>
      <w:r w:rsidR="00BB62AA">
        <w:rPr>
          <w:lang w:val="es-ES"/>
        </w:rPr>
        <w:t xml:space="preserve">o generado por herramientas de IA </w:t>
      </w:r>
      <w:r w:rsidR="00D10FC9">
        <w:rPr>
          <w:lang w:val="es-ES"/>
        </w:rPr>
        <w:t>debe estar diferenciado</w:t>
      </w:r>
      <w:r w:rsidR="001C4D1D">
        <w:rPr>
          <w:lang w:val="es-ES"/>
        </w:rPr>
        <w:t xml:space="preserve"> </w:t>
      </w:r>
      <w:r w:rsidR="00D10FC9">
        <w:rPr>
          <w:lang w:val="es-ES"/>
        </w:rPr>
        <w:t>del escrito por los estudiantes</w:t>
      </w:r>
      <w:r w:rsidR="003732AF">
        <w:rPr>
          <w:lang w:val="es-ES"/>
        </w:rPr>
        <w:t xml:space="preserve"> y referenciado</w:t>
      </w:r>
      <w:r w:rsidR="00D10FC9">
        <w:rPr>
          <w:lang w:val="es-ES"/>
        </w:rPr>
        <w:t>.</w:t>
      </w:r>
      <w:r w:rsidR="005B231A">
        <w:rPr>
          <w:lang w:val="es-ES"/>
        </w:rPr>
        <w:t xml:space="preserve"> </w:t>
      </w:r>
      <w:r w:rsidR="00B4531B">
        <w:t xml:space="preserve">Se permite el uso de herramientas de IA siguiendo las siguientes disposiciones: (i) </w:t>
      </w:r>
      <w:r w:rsidR="00A17607">
        <w:t>indicar</w:t>
      </w:r>
      <w:r w:rsidR="00B4531B">
        <w:t xml:space="preserve"> los contenidos que fueron producidos automáticamente por una herramienta</w:t>
      </w:r>
      <w:r w:rsidR="000A5400">
        <w:t xml:space="preserve">, </w:t>
      </w:r>
      <w:r w:rsidR="00B4531B">
        <w:t>(</w:t>
      </w:r>
      <w:proofErr w:type="spellStart"/>
      <w:r w:rsidR="00B4531B">
        <w:t>ii</w:t>
      </w:r>
      <w:proofErr w:type="spellEnd"/>
      <w:r w:rsidR="00B4531B">
        <w:t>) indicar cuál fue la herramienta</w:t>
      </w:r>
      <w:r w:rsidR="0085096F">
        <w:t xml:space="preserve"> y </w:t>
      </w:r>
      <w:r w:rsidR="00B4531B">
        <w:t xml:space="preserve">los </w:t>
      </w:r>
      <w:proofErr w:type="spellStart"/>
      <w:r w:rsidR="00B4531B">
        <w:t>prompts</w:t>
      </w:r>
      <w:proofErr w:type="spellEnd"/>
      <w:r w:rsidR="00B4531B">
        <w:t xml:space="preserve"> </w:t>
      </w:r>
      <w:r w:rsidR="0085096F">
        <w:t>utilizados</w:t>
      </w:r>
      <w:r w:rsidR="00B4531B">
        <w:t xml:space="preserve">. </w:t>
      </w:r>
      <w:r w:rsidR="00BB4FC1">
        <w:t>L</w:t>
      </w:r>
      <w:r w:rsidR="00B4531B">
        <w:t xml:space="preserve">a entrega de contenidos no propios, sin citarlos, constituye </w:t>
      </w:r>
      <w:r w:rsidR="00785EBF">
        <w:t xml:space="preserve">plagio y </w:t>
      </w:r>
      <w:r w:rsidR="00B4531B">
        <w:t>será sancionad</w:t>
      </w:r>
      <w:r w:rsidR="00785EBF">
        <w:t>o</w:t>
      </w:r>
      <w:r w:rsidR="00B4531B">
        <w:t xml:space="preserve"> según las normas reglamentarias</w:t>
      </w:r>
      <w:r w:rsidR="00785EBF">
        <w:t>.</w:t>
      </w:r>
    </w:p>
    <w:sectPr w:rsidR="00B4531B" w:rsidRPr="005B231A" w:rsidSect="001B5DDB">
      <w:headerReference w:type="default" r:id="rId10"/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F287" w14:textId="77777777" w:rsidR="0049759B" w:rsidRDefault="0049759B" w:rsidP="00EA4CEB">
      <w:pPr>
        <w:spacing w:after="0" w:line="240" w:lineRule="auto"/>
      </w:pPr>
      <w:r>
        <w:separator/>
      </w:r>
    </w:p>
  </w:endnote>
  <w:endnote w:type="continuationSeparator" w:id="0">
    <w:p w14:paraId="7126ECAA" w14:textId="77777777" w:rsidR="0049759B" w:rsidRDefault="0049759B" w:rsidP="00E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5929E" w14:textId="77777777" w:rsidR="0049759B" w:rsidRDefault="0049759B" w:rsidP="00EA4CEB">
      <w:pPr>
        <w:spacing w:after="0" w:line="240" w:lineRule="auto"/>
      </w:pPr>
      <w:r>
        <w:separator/>
      </w:r>
    </w:p>
  </w:footnote>
  <w:footnote w:type="continuationSeparator" w:id="0">
    <w:p w14:paraId="71A0FBEB" w14:textId="77777777" w:rsidR="0049759B" w:rsidRDefault="0049759B" w:rsidP="00EA4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418B" w14:textId="2C5F5442" w:rsidR="00596F29" w:rsidRPr="00596F29" w:rsidRDefault="00596F29">
    <w:pPr>
      <w:pStyle w:val="Encabezado"/>
      <w:rPr>
        <w:lang w:val="es-419"/>
      </w:rPr>
    </w:pPr>
    <w:r>
      <w:rPr>
        <w:lang w:val="es-419"/>
      </w:rPr>
      <w:t>ORT FIS</w:t>
    </w:r>
    <w:r>
      <w:rPr>
        <w:lang w:val="es-419"/>
      </w:rPr>
      <w:tab/>
    </w:r>
    <w:r>
      <w:rPr>
        <w:lang w:val="es-419"/>
      </w:rPr>
      <w:tab/>
      <w:t>Hone</w:t>
    </w:r>
    <w:r w:rsidR="001B5DDB">
      <w:rPr>
        <w:lang w:val="es-419"/>
      </w:rPr>
      <w:t>stidad académ</w:t>
    </w:r>
    <w:r w:rsidR="00A2271A">
      <w:rPr>
        <w:lang w:val="es-419"/>
      </w:rPr>
      <w:t>i</w:t>
    </w:r>
    <w:r w:rsidR="001B5DDB">
      <w:rPr>
        <w:lang w:val="es-419"/>
      </w:rPr>
      <w:t>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52B9"/>
    <w:multiLevelType w:val="hybridMultilevel"/>
    <w:tmpl w:val="B694F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47DEB"/>
    <w:multiLevelType w:val="hybridMultilevel"/>
    <w:tmpl w:val="8E4456DE"/>
    <w:lvl w:ilvl="0" w:tplc="FE940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91550"/>
    <w:multiLevelType w:val="hybridMultilevel"/>
    <w:tmpl w:val="B0286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C49EF"/>
    <w:multiLevelType w:val="hybridMultilevel"/>
    <w:tmpl w:val="52C6CFC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360947">
    <w:abstractNumId w:val="3"/>
  </w:num>
  <w:num w:numId="2" w16cid:durableId="1799254071">
    <w:abstractNumId w:val="0"/>
  </w:num>
  <w:num w:numId="3" w16cid:durableId="819805329">
    <w:abstractNumId w:val="2"/>
  </w:num>
  <w:num w:numId="4" w16cid:durableId="1063716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0D"/>
    <w:rsid w:val="00001E9E"/>
    <w:rsid w:val="000304F3"/>
    <w:rsid w:val="000A5400"/>
    <w:rsid w:val="000D1D83"/>
    <w:rsid w:val="000D4B26"/>
    <w:rsid w:val="000E6D9F"/>
    <w:rsid w:val="0010500F"/>
    <w:rsid w:val="00134C81"/>
    <w:rsid w:val="00140E18"/>
    <w:rsid w:val="001678EA"/>
    <w:rsid w:val="001A1B2E"/>
    <w:rsid w:val="001B5DDB"/>
    <w:rsid w:val="001C4D1D"/>
    <w:rsid w:val="001F453C"/>
    <w:rsid w:val="00292EDA"/>
    <w:rsid w:val="002D3748"/>
    <w:rsid w:val="00316669"/>
    <w:rsid w:val="003400BD"/>
    <w:rsid w:val="00351CF7"/>
    <w:rsid w:val="003732AF"/>
    <w:rsid w:val="00390509"/>
    <w:rsid w:val="004101CB"/>
    <w:rsid w:val="0043482B"/>
    <w:rsid w:val="0044454A"/>
    <w:rsid w:val="00471699"/>
    <w:rsid w:val="004867B2"/>
    <w:rsid w:val="00490573"/>
    <w:rsid w:val="0049759B"/>
    <w:rsid w:val="004A5AC2"/>
    <w:rsid w:val="004D2156"/>
    <w:rsid w:val="004D2F43"/>
    <w:rsid w:val="004D52ED"/>
    <w:rsid w:val="004F4E44"/>
    <w:rsid w:val="00536A86"/>
    <w:rsid w:val="005414E6"/>
    <w:rsid w:val="00571912"/>
    <w:rsid w:val="00587283"/>
    <w:rsid w:val="00596F29"/>
    <w:rsid w:val="005B231A"/>
    <w:rsid w:val="006044C5"/>
    <w:rsid w:val="006B089B"/>
    <w:rsid w:val="006D521F"/>
    <w:rsid w:val="006E4037"/>
    <w:rsid w:val="00706AE0"/>
    <w:rsid w:val="00707C75"/>
    <w:rsid w:val="007577CB"/>
    <w:rsid w:val="00785EBF"/>
    <w:rsid w:val="007D47E2"/>
    <w:rsid w:val="007F6E1C"/>
    <w:rsid w:val="0085096F"/>
    <w:rsid w:val="008948E8"/>
    <w:rsid w:val="00896A20"/>
    <w:rsid w:val="008D7C93"/>
    <w:rsid w:val="00920283"/>
    <w:rsid w:val="009462F4"/>
    <w:rsid w:val="009575B7"/>
    <w:rsid w:val="00990A4D"/>
    <w:rsid w:val="009C572C"/>
    <w:rsid w:val="009D4A4A"/>
    <w:rsid w:val="00A066A3"/>
    <w:rsid w:val="00A112F5"/>
    <w:rsid w:val="00A11CF5"/>
    <w:rsid w:val="00A17607"/>
    <w:rsid w:val="00A2271A"/>
    <w:rsid w:val="00A40CCE"/>
    <w:rsid w:val="00A61BC6"/>
    <w:rsid w:val="00A82726"/>
    <w:rsid w:val="00A83B8B"/>
    <w:rsid w:val="00A8626C"/>
    <w:rsid w:val="00AE0E4C"/>
    <w:rsid w:val="00AF3C0D"/>
    <w:rsid w:val="00B144A8"/>
    <w:rsid w:val="00B14EE3"/>
    <w:rsid w:val="00B25C1C"/>
    <w:rsid w:val="00B4531B"/>
    <w:rsid w:val="00B63C4C"/>
    <w:rsid w:val="00BB4FC1"/>
    <w:rsid w:val="00BB62AA"/>
    <w:rsid w:val="00C8182C"/>
    <w:rsid w:val="00C837B7"/>
    <w:rsid w:val="00C9329F"/>
    <w:rsid w:val="00D0586C"/>
    <w:rsid w:val="00D10FC9"/>
    <w:rsid w:val="00D4101B"/>
    <w:rsid w:val="00DB12D0"/>
    <w:rsid w:val="00DC04B8"/>
    <w:rsid w:val="00DC0D9C"/>
    <w:rsid w:val="00E94F02"/>
    <w:rsid w:val="00EA4CEB"/>
    <w:rsid w:val="00EA6A82"/>
    <w:rsid w:val="00EA77D7"/>
    <w:rsid w:val="00ED10A1"/>
    <w:rsid w:val="00EE363C"/>
    <w:rsid w:val="00F1087A"/>
    <w:rsid w:val="00F12764"/>
    <w:rsid w:val="00F54CC4"/>
    <w:rsid w:val="00F82080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1FFA0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73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0573"/>
    <w:pPr>
      <w:keepNext/>
      <w:keepLines/>
      <w:spacing w:before="240" w:after="120" w:line="36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573"/>
    <w:pPr>
      <w:keepNext/>
      <w:keepLines/>
      <w:spacing w:before="240" w:after="120" w:line="360" w:lineRule="auto"/>
      <w:outlineLvl w:val="1"/>
    </w:pPr>
    <w:rPr>
      <w:rFonts w:eastAsiaTheme="majorEastAsia"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573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  <w:rsid w:val="00490573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490573"/>
  </w:style>
  <w:style w:type="character" w:customStyle="1" w:styleId="Ttulo1Car">
    <w:name w:val="Título 1 Car"/>
    <w:basedOn w:val="Fuentedeprrafopredeter"/>
    <w:link w:val="Ttulo1"/>
    <w:uiPriority w:val="9"/>
    <w:rsid w:val="00490573"/>
    <w:rPr>
      <w:rFonts w:ascii="Arial" w:eastAsiaTheme="majorEastAsia" w:hAnsi="Arial" w:cstheme="majorBidi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90573"/>
    <w:rPr>
      <w:rFonts w:ascii="Arial" w:eastAsiaTheme="majorEastAsia" w:hAnsi="Arial" w:cstheme="majorBidi"/>
      <w:sz w:val="28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573"/>
    <w:rPr>
      <w:rFonts w:ascii="Arial" w:eastAsiaTheme="majorEastAsia" w:hAnsi="Arial" w:cstheme="majorBidi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9057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057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573"/>
    <w:rPr>
      <w:rFonts w:ascii="Arial" w:eastAsiaTheme="majorEastAsia" w:hAnsi="Arial" w:cstheme="majorBidi"/>
      <w:b/>
      <w:spacing w:val="-10"/>
      <w:kern w:val="28"/>
      <w:sz w:val="48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573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490573"/>
    <w:rPr>
      <w:rFonts w:ascii="Arial" w:eastAsiaTheme="minorEastAsia" w:hAnsi="Arial"/>
      <w:color w:val="5A5A5A" w:themeColor="text1" w:themeTint="A5"/>
      <w:spacing w:val="15"/>
      <w:sz w:val="36"/>
      <w:lang w:val="es-ES_tradnl"/>
    </w:rPr>
  </w:style>
  <w:style w:type="paragraph" w:customStyle="1" w:styleId="Code">
    <w:name w:val="Code"/>
    <w:basedOn w:val="Normal"/>
    <w:qFormat/>
    <w:rsid w:val="00490573"/>
    <w:rPr>
      <w:rFonts w:ascii="Consolas" w:hAnsi="Consolas"/>
    </w:rPr>
  </w:style>
  <w:style w:type="paragraph" w:styleId="Encabezado">
    <w:name w:val="header"/>
    <w:basedOn w:val="Normal"/>
    <w:link w:val="EncabezadoCar"/>
    <w:uiPriority w:val="99"/>
    <w:unhideWhenUsed/>
    <w:rsid w:val="00490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0573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490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0573"/>
    <w:rPr>
      <w:rFonts w:ascii="Arial" w:hAnsi="Arial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490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ari\OneDrive%20-%20Facultad%20de%20Ingenieria%20-%20Universidad%20ORT%20Uruguay\Docencia\Coordinaci&#243;n%20FIS\Apuntes%20docentes\Docs%20FIS%202023S2\ORT%20F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c80e47-662b-4bc0-a457-b879d3f3aba4">
      <Terms xmlns="http://schemas.microsoft.com/office/infopath/2007/PartnerControls"/>
    </lcf76f155ced4ddcb4097134ff3c332f>
    <TaxCatchAll xmlns="7f019ab0-5ffe-43e1-b2f8-62bc369ebe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3BF6C78482F94E9C3A8CBAE1AB6B06" ma:contentTypeVersion="18" ma:contentTypeDescription="Crear nuevo documento." ma:contentTypeScope="" ma:versionID="859a2229eb1d12c7746815e94b49e62d">
  <xsd:schema xmlns:xsd="http://www.w3.org/2001/XMLSchema" xmlns:xs="http://www.w3.org/2001/XMLSchema" xmlns:p="http://schemas.microsoft.com/office/2006/metadata/properties" xmlns:ns2="95c80e47-662b-4bc0-a457-b879d3f3aba4" xmlns:ns3="7f019ab0-5ffe-43e1-b2f8-62bc369ebe4f" targetNamespace="http://schemas.microsoft.com/office/2006/metadata/properties" ma:root="true" ma:fieldsID="40415db81e42c57b7ee018001e89900f" ns2:_="" ns3:_="">
    <xsd:import namespace="95c80e47-662b-4bc0-a457-b879d3f3aba4"/>
    <xsd:import namespace="7f019ab0-5ffe-43e1-b2f8-62bc369ebe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c80e47-662b-4bc0-a457-b879d3f3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f7f2bf-5573-42e3-b28f-b9b09d720d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19ab0-5ffe-43e1-b2f8-62bc369ebe4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0c0cc07-7c71-4250-a79c-04b6aa4868ba}" ma:internalName="TaxCatchAll" ma:showField="CatchAllData" ma:web="7f019ab0-5ffe-43e1-b2f8-62bc369ebe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D59ECA-EB75-4A2A-A34C-54F76FD50B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95ED06-AD78-4680-B237-C3C3B55A46FA}">
  <ds:schemaRefs>
    <ds:schemaRef ds:uri="http://schemas.microsoft.com/office/2006/metadata/properties"/>
    <ds:schemaRef ds:uri="http://schemas.microsoft.com/office/infopath/2007/PartnerControls"/>
    <ds:schemaRef ds:uri="ea3ce02d-fa65-4bed-a0e6-64033a38ebdf"/>
    <ds:schemaRef ds:uri="a2e5b79f-e004-4954-84cc-c31d796606cf"/>
  </ds:schemaRefs>
</ds:datastoreItem>
</file>

<file path=customXml/itemProps3.xml><?xml version="1.0" encoding="utf-8"?>
<ds:datastoreItem xmlns:ds="http://schemas.openxmlformats.org/officeDocument/2006/customXml" ds:itemID="{7AEAA8C3-46BA-47FB-8CC1-B992AEB386E4}"/>
</file>

<file path=docProps/app.xml><?xml version="1.0" encoding="utf-8"?>
<Properties xmlns="http://schemas.openxmlformats.org/officeDocument/2006/extended-properties" xmlns:vt="http://schemas.openxmlformats.org/officeDocument/2006/docPropsVTypes">
  <Template>ORT FIS.dotx</Template>
  <TotalTime>0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2023-07-20T13:09:00Z</dcterms:created>
  <dcterms:modified xsi:type="dcterms:W3CDTF">2023-08-08T14:43:00Z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0x010100963BF6C78482F94E9C3A8CBAE1AB6B06</vt:lpwstr>
  </property>
</Properties>
</file>