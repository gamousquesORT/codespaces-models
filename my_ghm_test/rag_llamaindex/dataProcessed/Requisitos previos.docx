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71FA" w14:textId="52292B6B" w:rsidR="000E0720" w:rsidRPr="00993D13" w:rsidRDefault="007B5FE0" w:rsidP="00A800CA">
      <w:pPr>
        <w:pStyle w:val="Ttulo1"/>
        <w:rPr>
          <w:lang w:val="es-ES"/>
        </w:rPr>
      </w:pPr>
      <w:r w:rsidRPr="00993D13">
        <w:rPr>
          <w:lang w:val="es-ES"/>
        </w:rPr>
        <w:t>Requisitos previos</w:t>
      </w:r>
    </w:p>
    <w:p w14:paraId="4B9BD4B1" w14:textId="1F56680D" w:rsidR="000E0720" w:rsidRDefault="00730AA2">
      <w:pPr>
        <w:rPr>
          <w:lang w:val="es-ES"/>
        </w:rPr>
      </w:pPr>
      <w:r>
        <w:rPr>
          <w:lang w:val="es-ES"/>
        </w:rPr>
        <w:t xml:space="preserve">Los conceptos y habilidades de ingeniería de software que se </w:t>
      </w:r>
      <w:r w:rsidR="00130E2A">
        <w:rPr>
          <w:lang w:val="es-ES"/>
        </w:rPr>
        <w:t>tratan</w:t>
      </w:r>
      <w:r>
        <w:rPr>
          <w:lang w:val="es-ES"/>
        </w:rPr>
        <w:t xml:space="preserve"> </w:t>
      </w:r>
      <w:r w:rsidR="00CF0901">
        <w:rPr>
          <w:lang w:val="es-ES"/>
        </w:rPr>
        <w:t xml:space="preserve">en el </w:t>
      </w:r>
      <w:r w:rsidR="0004648F">
        <w:rPr>
          <w:lang w:val="es-ES"/>
        </w:rPr>
        <w:t>curso</w:t>
      </w:r>
      <w:r w:rsidR="00CF0901">
        <w:rPr>
          <w:lang w:val="es-ES"/>
        </w:rPr>
        <w:t xml:space="preserve"> requieren el conocimiento previo y repaso de </w:t>
      </w:r>
      <w:r w:rsidR="005752A0">
        <w:rPr>
          <w:lang w:val="es-ES"/>
        </w:rPr>
        <w:t>conceptos de</w:t>
      </w:r>
      <w:r w:rsidR="00D53889">
        <w:rPr>
          <w:lang w:val="es-ES"/>
        </w:rPr>
        <w:t xml:space="preserve"> programación y </w:t>
      </w:r>
      <w:r w:rsidR="000937A7">
        <w:rPr>
          <w:lang w:val="es-ES"/>
        </w:rPr>
        <w:t>tecnologías.</w:t>
      </w:r>
      <w:r w:rsidR="00216484">
        <w:rPr>
          <w:lang w:val="es-ES"/>
        </w:rPr>
        <w:t xml:space="preserve"> </w:t>
      </w:r>
      <w:r w:rsidR="00683911">
        <w:rPr>
          <w:lang w:val="es-ES"/>
        </w:rPr>
        <w:t xml:space="preserve">Es necesario haber </w:t>
      </w:r>
      <w:r w:rsidR="002B2C13">
        <w:rPr>
          <w:lang w:val="es-ES"/>
        </w:rPr>
        <w:t xml:space="preserve">ejercitado </w:t>
      </w:r>
      <w:r w:rsidR="00683911">
        <w:rPr>
          <w:lang w:val="es-ES"/>
        </w:rPr>
        <w:t>la aplicación práctica de estos conceptos</w:t>
      </w:r>
      <w:r w:rsidR="00901FF1">
        <w:rPr>
          <w:lang w:val="es-ES"/>
        </w:rPr>
        <w:t xml:space="preserve"> y </w:t>
      </w:r>
      <w:r w:rsidR="004A6A30">
        <w:rPr>
          <w:lang w:val="es-ES"/>
        </w:rPr>
        <w:t xml:space="preserve">la integración de distintas </w:t>
      </w:r>
      <w:r w:rsidR="00901FF1">
        <w:rPr>
          <w:lang w:val="es-ES"/>
        </w:rPr>
        <w:t xml:space="preserve">tecnologías </w:t>
      </w:r>
      <w:r w:rsidR="002B2C13">
        <w:rPr>
          <w:lang w:val="es-ES"/>
        </w:rPr>
        <w:t>en el desarrollo de aplicaciones</w:t>
      </w:r>
      <w:r w:rsidR="00AF1CEC">
        <w:rPr>
          <w:lang w:val="es-ES"/>
        </w:rPr>
        <w:t xml:space="preserve"> de distinta escala</w:t>
      </w:r>
      <w:r w:rsidR="002B2C13">
        <w:rPr>
          <w:lang w:val="es-ES"/>
        </w:rPr>
        <w:t>.</w:t>
      </w:r>
      <w:r w:rsidR="00462067">
        <w:rPr>
          <w:lang w:val="es-ES"/>
        </w:rPr>
        <w:t xml:space="preserve"> </w:t>
      </w:r>
      <w:r w:rsidR="00F610FD">
        <w:rPr>
          <w:lang w:val="es-ES"/>
        </w:rPr>
        <w:t xml:space="preserve">Se recomienda ejercitar </w:t>
      </w:r>
      <w:r w:rsidR="00D707F3">
        <w:rPr>
          <w:lang w:val="es-ES"/>
        </w:rPr>
        <w:t xml:space="preserve">el desarrollo de </w:t>
      </w:r>
      <w:r w:rsidR="00462067">
        <w:rPr>
          <w:lang w:val="es-ES"/>
        </w:rPr>
        <w:t xml:space="preserve">aplicaciones </w:t>
      </w:r>
      <w:r w:rsidR="00D707F3">
        <w:rPr>
          <w:lang w:val="es-ES"/>
        </w:rPr>
        <w:t xml:space="preserve">progresivamente más grandes que vayan más allá de </w:t>
      </w:r>
      <w:r w:rsidR="00D931B3">
        <w:rPr>
          <w:lang w:val="es-ES"/>
        </w:rPr>
        <w:t>los</w:t>
      </w:r>
      <w:r w:rsidR="00D707F3">
        <w:rPr>
          <w:lang w:val="es-ES"/>
        </w:rPr>
        <w:t xml:space="preserve"> tutorial</w:t>
      </w:r>
      <w:r w:rsidR="00D931B3">
        <w:rPr>
          <w:lang w:val="es-ES"/>
        </w:rPr>
        <w:t>es</w:t>
      </w:r>
      <w:r w:rsidR="00D707F3">
        <w:rPr>
          <w:lang w:val="es-ES"/>
        </w:rPr>
        <w:t xml:space="preserve"> </w:t>
      </w:r>
      <w:r w:rsidR="00D931B3">
        <w:rPr>
          <w:lang w:val="es-ES"/>
        </w:rPr>
        <w:t>iniciales y los ejercicios puntuales</w:t>
      </w:r>
      <w:r w:rsidR="00D707F3">
        <w:rPr>
          <w:lang w:val="es-ES"/>
        </w:rPr>
        <w:t>.</w:t>
      </w:r>
      <w:r w:rsidR="00462067">
        <w:rPr>
          <w:lang w:val="es-ES"/>
        </w:rPr>
        <w:t xml:space="preserve"> </w:t>
      </w:r>
      <w:r w:rsidR="002B2C13">
        <w:rPr>
          <w:lang w:val="es-ES"/>
        </w:rPr>
        <w:t xml:space="preserve"> </w:t>
      </w:r>
      <w:r>
        <w:rPr>
          <w:lang w:val="es-ES"/>
        </w:rPr>
        <w:t xml:space="preserve"> </w:t>
      </w:r>
    </w:p>
    <w:p w14:paraId="19FF4792" w14:textId="5EC1F8E8" w:rsidR="005B34C7" w:rsidRPr="00D607D6" w:rsidRDefault="005C67EC" w:rsidP="00D607D6">
      <w:pPr>
        <w:pStyle w:val="Prrafodelista"/>
        <w:numPr>
          <w:ilvl w:val="0"/>
          <w:numId w:val="3"/>
        </w:numPr>
        <w:rPr>
          <w:lang w:val="es-ES"/>
        </w:rPr>
      </w:pPr>
      <w:r w:rsidRPr="00D607D6">
        <w:rPr>
          <w:lang w:val="es-ES"/>
        </w:rPr>
        <w:t>Fundamentos</w:t>
      </w:r>
      <w:r w:rsidR="007B5FE0" w:rsidRPr="00D607D6">
        <w:rPr>
          <w:lang w:val="es-ES"/>
        </w:rPr>
        <w:t xml:space="preserve"> </w:t>
      </w:r>
      <w:r w:rsidR="005B34C7" w:rsidRPr="00D607D6">
        <w:rPr>
          <w:lang w:val="es-ES"/>
        </w:rPr>
        <w:t>de programación</w:t>
      </w:r>
      <w:r w:rsidR="00100C54" w:rsidRPr="00D607D6">
        <w:rPr>
          <w:lang w:val="es-ES"/>
        </w:rPr>
        <w:t xml:space="preserve"> </w:t>
      </w:r>
      <w:r w:rsidR="00D71BB8" w:rsidRPr="00D607D6">
        <w:rPr>
          <w:lang w:val="es-ES"/>
        </w:rPr>
        <w:t xml:space="preserve">JavaScript </w:t>
      </w:r>
      <w:r w:rsidR="00116773" w:rsidRPr="00D607D6">
        <w:rPr>
          <w:lang w:val="es-ES"/>
        </w:rPr>
        <w:t xml:space="preserve">y </w:t>
      </w:r>
      <w:r w:rsidR="00100C54" w:rsidRPr="00D607D6">
        <w:rPr>
          <w:lang w:val="es-ES"/>
        </w:rPr>
        <w:t>desarrollo de aplicaciones</w:t>
      </w:r>
      <w:r w:rsidR="00D71BB8" w:rsidRPr="00D607D6">
        <w:rPr>
          <w:lang w:val="es-ES"/>
        </w:rPr>
        <w:t xml:space="preserve"> web</w:t>
      </w:r>
    </w:p>
    <w:p w14:paraId="6EBEA7CC" w14:textId="2B70F300" w:rsidR="0021315B" w:rsidRPr="00500CDB" w:rsidRDefault="0021315B" w:rsidP="00D607D6">
      <w:pPr>
        <w:pStyle w:val="Prrafodelista"/>
        <w:numPr>
          <w:ilvl w:val="0"/>
          <w:numId w:val="4"/>
        </w:numPr>
        <w:rPr>
          <w:lang w:val="en-US"/>
        </w:rPr>
      </w:pPr>
      <w:r w:rsidRPr="00500CDB">
        <w:rPr>
          <w:lang w:val="en-US"/>
        </w:rPr>
        <w:t xml:space="preserve">ES6: strict mode, classes, modules, anonymous functions, </w:t>
      </w:r>
      <w:proofErr w:type="spellStart"/>
      <w:r w:rsidRPr="00500CDB">
        <w:rPr>
          <w:lang w:val="en-US"/>
        </w:rPr>
        <w:t>iterables</w:t>
      </w:r>
      <w:proofErr w:type="spellEnd"/>
    </w:p>
    <w:p w14:paraId="65623FDD" w14:textId="2128E428" w:rsidR="00A85914" w:rsidRPr="00D607D6" w:rsidRDefault="005B34C7" w:rsidP="00D607D6">
      <w:pPr>
        <w:pStyle w:val="Prrafodelista"/>
        <w:numPr>
          <w:ilvl w:val="0"/>
          <w:numId w:val="4"/>
        </w:numPr>
        <w:rPr>
          <w:lang w:val="es-ES"/>
        </w:rPr>
      </w:pPr>
      <w:r w:rsidRPr="00D607D6">
        <w:rPr>
          <w:lang w:val="es-ES"/>
        </w:rPr>
        <w:t xml:space="preserve">HTML </w:t>
      </w:r>
      <w:r w:rsidR="00585244" w:rsidRPr="00D607D6">
        <w:rPr>
          <w:lang w:val="es-ES"/>
        </w:rPr>
        <w:t xml:space="preserve">/ </w:t>
      </w:r>
      <w:r w:rsidRPr="00D607D6">
        <w:rPr>
          <w:lang w:val="es-ES"/>
        </w:rPr>
        <w:t>CSS</w:t>
      </w:r>
      <w:r w:rsidR="007C5510" w:rsidRPr="00D607D6">
        <w:rPr>
          <w:lang w:val="es-ES"/>
        </w:rPr>
        <w:t xml:space="preserve">: </w:t>
      </w:r>
      <w:r w:rsidR="006D720E" w:rsidRPr="00D607D6">
        <w:rPr>
          <w:lang w:val="es-ES"/>
        </w:rPr>
        <w:t xml:space="preserve">estructura, </w:t>
      </w:r>
      <w:r w:rsidR="007C5510" w:rsidRPr="00D607D6">
        <w:rPr>
          <w:lang w:val="es-ES"/>
        </w:rPr>
        <w:t xml:space="preserve">tag </w:t>
      </w:r>
      <w:proofErr w:type="spellStart"/>
      <w:r w:rsidR="007C5510" w:rsidRPr="00D607D6">
        <w:rPr>
          <w:lang w:val="es-ES"/>
        </w:rPr>
        <w:t>semáticos</w:t>
      </w:r>
      <w:proofErr w:type="spellEnd"/>
      <w:r w:rsidR="006D720E" w:rsidRPr="00D607D6">
        <w:rPr>
          <w:lang w:val="es-ES"/>
        </w:rPr>
        <w:t xml:space="preserve">, atributos, </w:t>
      </w:r>
      <w:r w:rsidR="00923E37" w:rsidRPr="00D607D6">
        <w:rPr>
          <w:lang w:val="es-ES"/>
        </w:rPr>
        <w:t>formularios, estilos</w:t>
      </w:r>
    </w:p>
    <w:p w14:paraId="3AFB6C9B" w14:textId="59871240" w:rsidR="007D3D75" w:rsidRPr="00500CDB" w:rsidRDefault="003C1E2F" w:rsidP="00D607D6">
      <w:pPr>
        <w:pStyle w:val="Prrafodelista"/>
        <w:numPr>
          <w:ilvl w:val="0"/>
          <w:numId w:val="4"/>
        </w:numPr>
        <w:rPr>
          <w:lang w:val="en-US"/>
        </w:rPr>
      </w:pPr>
      <w:r w:rsidRPr="00500CDB">
        <w:rPr>
          <w:lang w:val="en-US"/>
        </w:rPr>
        <w:t xml:space="preserve">DOM: </w:t>
      </w:r>
      <w:r w:rsidR="006D33F2" w:rsidRPr="00500CDB">
        <w:rPr>
          <w:lang w:val="en-US"/>
        </w:rPr>
        <w:t xml:space="preserve">elements, </w:t>
      </w:r>
      <w:r w:rsidRPr="00500CDB">
        <w:rPr>
          <w:lang w:val="en-US"/>
        </w:rPr>
        <w:t>query</w:t>
      </w:r>
      <w:r w:rsidR="006D33F2" w:rsidRPr="00500CDB">
        <w:rPr>
          <w:lang w:val="en-US"/>
        </w:rPr>
        <w:t xml:space="preserve"> s</w:t>
      </w:r>
      <w:r w:rsidRPr="00500CDB">
        <w:rPr>
          <w:lang w:val="en-US"/>
        </w:rPr>
        <w:t>elector</w:t>
      </w:r>
      <w:r w:rsidR="006D33F2" w:rsidRPr="00500CDB">
        <w:rPr>
          <w:lang w:val="en-US"/>
        </w:rPr>
        <w:t>s</w:t>
      </w:r>
      <w:r w:rsidRPr="00500CDB">
        <w:rPr>
          <w:lang w:val="en-US"/>
        </w:rPr>
        <w:t xml:space="preserve">, </w:t>
      </w:r>
      <w:r w:rsidR="006D33F2" w:rsidRPr="00500CDB">
        <w:rPr>
          <w:lang w:val="en-US"/>
        </w:rPr>
        <w:t>event l</w:t>
      </w:r>
      <w:r w:rsidRPr="00500CDB">
        <w:rPr>
          <w:lang w:val="en-US"/>
        </w:rPr>
        <w:t>istener</w:t>
      </w:r>
      <w:r w:rsidR="006D33F2" w:rsidRPr="00500CDB">
        <w:rPr>
          <w:lang w:val="en-US"/>
        </w:rPr>
        <w:t>s</w:t>
      </w:r>
    </w:p>
    <w:p w14:paraId="22DE9A60" w14:textId="508D9F57" w:rsidR="006E4037" w:rsidRPr="00D607D6" w:rsidRDefault="00EC4089" w:rsidP="00D607D6">
      <w:pPr>
        <w:pStyle w:val="Prrafodelista"/>
        <w:numPr>
          <w:ilvl w:val="0"/>
          <w:numId w:val="3"/>
        </w:numPr>
        <w:rPr>
          <w:lang w:val="es-ES"/>
        </w:rPr>
      </w:pPr>
      <w:r w:rsidRPr="00D607D6">
        <w:rPr>
          <w:lang w:val="es-ES"/>
        </w:rPr>
        <w:t xml:space="preserve">Comandos </w:t>
      </w:r>
      <w:r w:rsidR="0023280B" w:rsidRPr="00D607D6">
        <w:rPr>
          <w:lang w:val="es-ES"/>
        </w:rPr>
        <w:t xml:space="preserve">para </w:t>
      </w:r>
      <w:r w:rsidR="004B522D" w:rsidRPr="00D607D6">
        <w:rPr>
          <w:lang w:val="es-ES"/>
        </w:rPr>
        <w:t>gestionar</w:t>
      </w:r>
      <w:r w:rsidR="00C214E7" w:rsidRPr="00D607D6">
        <w:rPr>
          <w:lang w:val="es-ES"/>
        </w:rPr>
        <w:t xml:space="preserve"> </w:t>
      </w:r>
      <w:r w:rsidRPr="00D607D6">
        <w:rPr>
          <w:lang w:val="es-ES"/>
        </w:rPr>
        <w:t>archivos y directorios</w:t>
      </w:r>
      <w:r w:rsidR="00F63538" w:rsidRPr="00D607D6">
        <w:rPr>
          <w:lang w:val="es-ES"/>
        </w:rPr>
        <w:t xml:space="preserve"> en terminal</w:t>
      </w:r>
    </w:p>
    <w:p w14:paraId="26F7B3E4" w14:textId="6EB431E6" w:rsidR="00656B3F" w:rsidRPr="00500CDB" w:rsidRDefault="00D60F5F" w:rsidP="00F8081E">
      <w:pPr>
        <w:pStyle w:val="Prrafodelista"/>
        <w:numPr>
          <w:ilvl w:val="0"/>
          <w:numId w:val="2"/>
        </w:numPr>
        <w:rPr>
          <w:lang w:val="en-US"/>
        </w:rPr>
      </w:pPr>
      <w:r w:rsidRPr="00500CDB">
        <w:rPr>
          <w:lang w:val="en-US"/>
        </w:rPr>
        <w:t xml:space="preserve">BASH: </w:t>
      </w:r>
      <w:proofErr w:type="spellStart"/>
      <w:r w:rsidR="0023431B">
        <w:rPr>
          <w:lang w:val="en-US"/>
        </w:rPr>
        <w:t>pwd</w:t>
      </w:r>
      <w:proofErr w:type="spellEnd"/>
      <w:r w:rsidR="0023431B">
        <w:rPr>
          <w:lang w:val="en-US"/>
        </w:rPr>
        <w:t xml:space="preserve">, </w:t>
      </w:r>
      <w:r w:rsidR="00220BC8" w:rsidRPr="00500CDB">
        <w:rPr>
          <w:lang w:val="en-US"/>
        </w:rPr>
        <w:t xml:space="preserve">ls, cd, </w:t>
      </w:r>
      <w:proofErr w:type="spellStart"/>
      <w:r w:rsidR="00010BB4" w:rsidRPr="00500CDB">
        <w:rPr>
          <w:lang w:val="en-US"/>
        </w:rPr>
        <w:t>mkdir</w:t>
      </w:r>
      <w:proofErr w:type="spellEnd"/>
      <w:r w:rsidR="00010BB4" w:rsidRPr="00500CDB">
        <w:rPr>
          <w:lang w:val="en-US"/>
        </w:rPr>
        <w:t>, mv, cp, rm</w:t>
      </w:r>
      <w:r w:rsidR="00BB7F37" w:rsidRPr="00500CDB">
        <w:rPr>
          <w:lang w:val="en-US"/>
        </w:rPr>
        <w:t>, cat</w:t>
      </w:r>
      <w:r w:rsidR="00F8050C" w:rsidRPr="00500CDB">
        <w:rPr>
          <w:lang w:val="en-US"/>
        </w:rPr>
        <w:t>, man</w:t>
      </w:r>
    </w:p>
    <w:p w14:paraId="1A0D31BE" w14:textId="400B50F6" w:rsidR="006B72FB" w:rsidRPr="00D607D6" w:rsidRDefault="006B72FB" w:rsidP="00D607D6">
      <w:pPr>
        <w:pStyle w:val="Prrafodelista"/>
        <w:numPr>
          <w:ilvl w:val="0"/>
          <w:numId w:val="3"/>
        </w:numPr>
        <w:rPr>
          <w:lang w:val="es-ES"/>
        </w:rPr>
      </w:pPr>
      <w:r w:rsidRPr="00D607D6">
        <w:rPr>
          <w:lang w:val="es-ES"/>
        </w:rPr>
        <w:t>Entorno de desarrollo</w:t>
      </w:r>
      <w:r w:rsidR="001272D7" w:rsidRPr="00D607D6">
        <w:rPr>
          <w:lang w:val="es-ES"/>
        </w:rPr>
        <w:t xml:space="preserve"> Visual Studio </w:t>
      </w:r>
      <w:proofErr w:type="spellStart"/>
      <w:r w:rsidR="001272D7" w:rsidRPr="00D607D6">
        <w:rPr>
          <w:lang w:val="es-ES"/>
        </w:rPr>
        <w:t>Code</w:t>
      </w:r>
      <w:proofErr w:type="spellEnd"/>
    </w:p>
    <w:p w14:paraId="30862F42" w14:textId="635EB5B2" w:rsidR="00F75ACC" w:rsidRPr="001272D7" w:rsidRDefault="00656B3F" w:rsidP="001272D7">
      <w:pPr>
        <w:pStyle w:val="Prrafodelista"/>
        <w:numPr>
          <w:ilvl w:val="0"/>
          <w:numId w:val="2"/>
        </w:numPr>
        <w:rPr>
          <w:lang w:val="es-ES"/>
        </w:rPr>
      </w:pPr>
      <w:r w:rsidRPr="001272D7">
        <w:rPr>
          <w:lang w:val="es-ES"/>
        </w:rPr>
        <w:t>C</w:t>
      </w:r>
      <w:r w:rsidR="002901DE" w:rsidRPr="001272D7">
        <w:rPr>
          <w:lang w:val="es-ES"/>
        </w:rPr>
        <w:t>onfiguración</w:t>
      </w:r>
      <w:r w:rsidR="00D86060" w:rsidRPr="001272D7">
        <w:rPr>
          <w:lang w:val="es-ES"/>
        </w:rPr>
        <w:t xml:space="preserve"> del </w:t>
      </w:r>
      <w:r w:rsidRPr="001272D7">
        <w:rPr>
          <w:lang w:val="es-ES"/>
        </w:rPr>
        <w:t>editor</w:t>
      </w:r>
      <w:r w:rsidR="00BE7AF9" w:rsidRPr="001272D7">
        <w:rPr>
          <w:lang w:val="es-ES"/>
        </w:rPr>
        <w:t>, extensiones</w:t>
      </w:r>
    </w:p>
    <w:p w14:paraId="0DF95783" w14:textId="32BDEEDB" w:rsidR="00A3195F" w:rsidRPr="001272D7" w:rsidRDefault="00F75ACC" w:rsidP="001272D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1272D7">
        <w:rPr>
          <w:lang w:val="es-ES"/>
        </w:rPr>
        <w:t>b</w:t>
      </w:r>
      <w:r w:rsidR="00656B3F" w:rsidRPr="001272D7">
        <w:rPr>
          <w:lang w:val="es-ES"/>
        </w:rPr>
        <w:t>uid</w:t>
      </w:r>
      <w:proofErr w:type="spellEnd"/>
      <w:r w:rsidR="00656B3F" w:rsidRPr="001272D7">
        <w:rPr>
          <w:lang w:val="es-ES"/>
        </w:rPr>
        <w:t xml:space="preserve">, run, </w:t>
      </w:r>
      <w:proofErr w:type="spellStart"/>
      <w:r w:rsidR="00656B3F" w:rsidRPr="001272D7">
        <w:rPr>
          <w:lang w:val="es-ES"/>
        </w:rPr>
        <w:t>d</w:t>
      </w:r>
      <w:r w:rsidR="006B72FB" w:rsidRPr="001272D7">
        <w:rPr>
          <w:lang w:val="es-ES"/>
        </w:rPr>
        <w:t>ebbug</w:t>
      </w:r>
      <w:proofErr w:type="spellEnd"/>
    </w:p>
    <w:p w14:paraId="7ADD3D0C" w14:textId="27E1EAE6" w:rsidR="00D4491A" w:rsidRPr="00500CDB" w:rsidRDefault="007424FD" w:rsidP="00AE2F52">
      <w:pPr>
        <w:pStyle w:val="Prrafodelista"/>
        <w:numPr>
          <w:ilvl w:val="0"/>
          <w:numId w:val="2"/>
        </w:numPr>
        <w:rPr>
          <w:lang w:val="en-US"/>
        </w:rPr>
      </w:pPr>
      <w:r w:rsidRPr="00500CDB">
        <w:rPr>
          <w:lang w:val="en-US"/>
        </w:rPr>
        <w:t xml:space="preserve">preview HTTP, </w:t>
      </w:r>
      <w:r w:rsidR="00F75ACC" w:rsidRPr="00500CDB">
        <w:rPr>
          <w:lang w:val="en-US"/>
        </w:rPr>
        <w:t>d</w:t>
      </w:r>
      <w:r w:rsidR="002901DE" w:rsidRPr="00500CDB">
        <w:rPr>
          <w:lang w:val="en-US"/>
        </w:rPr>
        <w:t>eveloper to</w:t>
      </w:r>
      <w:r w:rsidR="008F33BF" w:rsidRPr="00500CDB">
        <w:rPr>
          <w:lang w:val="en-US"/>
        </w:rPr>
        <w:t>ol</w:t>
      </w:r>
      <w:r w:rsidR="002901DE" w:rsidRPr="00500CDB">
        <w:rPr>
          <w:lang w:val="en-US"/>
        </w:rPr>
        <w:t xml:space="preserve">s </w:t>
      </w:r>
      <w:proofErr w:type="spellStart"/>
      <w:r w:rsidR="00F75ACC" w:rsidRPr="00500CDB">
        <w:rPr>
          <w:lang w:val="en-US"/>
        </w:rPr>
        <w:t>en</w:t>
      </w:r>
      <w:proofErr w:type="spellEnd"/>
      <w:r w:rsidR="00F75ACC" w:rsidRPr="00500CDB">
        <w:rPr>
          <w:lang w:val="en-US"/>
        </w:rPr>
        <w:t xml:space="preserve"> </w:t>
      </w:r>
      <w:proofErr w:type="spellStart"/>
      <w:r w:rsidR="002901DE" w:rsidRPr="00500CDB">
        <w:rPr>
          <w:lang w:val="en-US"/>
        </w:rPr>
        <w:t>navegador</w:t>
      </w:r>
      <w:proofErr w:type="spellEnd"/>
    </w:p>
    <w:p w14:paraId="62CFF3AD" w14:textId="174063DB" w:rsidR="00034713" w:rsidRPr="00993D13" w:rsidRDefault="00034713" w:rsidP="00A800CA">
      <w:pPr>
        <w:pStyle w:val="Ttulo2"/>
        <w:rPr>
          <w:lang w:val="es-ES"/>
        </w:rPr>
      </w:pPr>
      <w:r w:rsidRPr="00993D13">
        <w:rPr>
          <w:lang w:val="es-ES"/>
        </w:rPr>
        <w:t xml:space="preserve">Material </w:t>
      </w:r>
      <w:r w:rsidR="003802B5" w:rsidRPr="00993D13">
        <w:rPr>
          <w:lang w:val="es-ES"/>
        </w:rPr>
        <w:t xml:space="preserve">de </w:t>
      </w:r>
      <w:r w:rsidRPr="00993D13">
        <w:rPr>
          <w:lang w:val="es-ES"/>
        </w:rPr>
        <w:t>repaso</w:t>
      </w:r>
      <w:r w:rsidR="003802B5" w:rsidRPr="00993D13">
        <w:rPr>
          <w:lang w:val="es-ES"/>
        </w:rPr>
        <w:t xml:space="preserve"> y referencia</w:t>
      </w:r>
    </w:p>
    <w:p w14:paraId="0E228495" w14:textId="3003199E" w:rsidR="003802B5" w:rsidRPr="009371F6" w:rsidRDefault="00BA666F" w:rsidP="009371F6">
      <w:pPr>
        <w:pStyle w:val="Prrafodelista"/>
        <w:numPr>
          <w:ilvl w:val="0"/>
          <w:numId w:val="6"/>
        </w:numPr>
        <w:rPr>
          <w:lang w:val="es-ES"/>
        </w:rPr>
      </w:pPr>
      <w:r w:rsidRPr="009371F6">
        <w:rPr>
          <w:lang w:val="es-ES"/>
        </w:rPr>
        <w:t>https://www.w3schools.com/</w:t>
      </w:r>
    </w:p>
    <w:p w14:paraId="3881117C" w14:textId="5D8CA264" w:rsidR="003802B5" w:rsidRPr="009371F6" w:rsidRDefault="00D55603" w:rsidP="009371F6">
      <w:pPr>
        <w:pStyle w:val="Prrafodelista"/>
        <w:numPr>
          <w:ilvl w:val="0"/>
          <w:numId w:val="6"/>
        </w:numPr>
        <w:rPr>
          <w:lang w:val="es-ES"/>
        </w:rPr>
      </w:pPr>
      <w:r w:rsidRPr="009371F6">
        <w:rPr>
          <w:lang w:val="es-ES"/>
        </w:rPr>
        <w:t>https://developer.mozilla.org/</w:t>
      </w:r>
    </w:p>
    <w:p w14:paraId="72CB9285" w14:textId="3D2E7564" w:rsidR="00A77629" w:rsidRDefault="00A77629" w:rsidP="009371F6">
      <w:pPr>
        <w:pStyle w:val="Prrafodelista"/>
        <w:numPr>
          <w:ilvl w:val="0"/>
          <w:numId w:val="6"/>
        </w:numPr>
        <w:rPr>
          <w:lang w:val="es-ES"/>
        </w:rPr>
      </w:pPr>
      <w:r w:rsidRPr="00A77629">
        <w:rPr>
          <w:lang w:val="es-ES"/>
        </w:rPr>
        <w:t>https://web.dev/</w:t>
      </w:r>
    </w:p>
    <w:p w14:paraId="6D0FBCFF" w14:textId="41A85B83" w:rsidR="00C80398" w:rsidRPr="009371F6" w:rsidRDefault="000D7BAB" w:rsidP="009371F6">
      <w:pPr>
        <w:pStyle w:val="Prrafodelista"/>
        <w:numPr>
          <w:ilvl w:val="0"/>
          <w:numId w:val="6"/>
        </w:numPr>
        <w:rPr>
          <w:lang w:val="es-ES"/>
        </w:rPr>
      </w:pPr>
      <w:r w:rsidRPr="009371F6">
        <w:rPr>
          <w:lang w:val="es-ES"/>
        </w:rPr>
        <w:t>https://code.visualstudio.com/</w:t>
      </w:r>
    </w:p>
    <w:p w14:paraId="15C846E5" w14:textId="0D65DD4B" w:rsidR="000D7BAB" w:rsidRDefault="00F07670">
      <w:pPr>
        <w:rPr>
          <w:lang w:val="es-ES"/>
        </w:rPr>
      </w:pPr>
      <w:r>
        <w:rPr>
          <w:lang w:val="es-ES"/>
        </w:rPr>
        <w:t>El</w:t>
      </w:r>
      <w:r w:rsidR="00BA750F">
        <w:rPr>
          <w:lang w:val="es-ES"/>
        </w:rPr>
        <w:t xml:space="preserve"> </w:t>
      </w:r>
      <w:r>
        <w:rPr>
          <w:lang w:val="es-ES"/>
        </w:rPr>
        <w:t xml:space="preserve">desarrollo de </w:t>
      </w:r>
      <w:r w:rsidR="003E0777">
        <w:rPr>
          <w:lang w:val="es-ES"/>
        </w:rPr>
        <w:t xml:space="preserve">software </w:t>
      </w:r>
      <w:r>
        <w:rPr>
          <w:lang w:val="es-ES"/>
        </w:rPr>
        <w:t xml:space="preserve">implica </w:t>
      </w:r>
      <w:r w:rsidR="00BA750F">
        <w:rPr>
          <w:lang w:val="es-ES"/>
        </w:rPr>
        <w:t xml:space="preserve">aplicar tecnologías y resolver problemas </w:t>
      </w:r>
      <w:r w:rsidR="00BC250C">
        <w:rPr>
          <w:lang w:val="es-ES"/>
        </w:rPr>
        <w:t>emergentes de la integración en el contexto de un proyecto.</w:t>
      </w:r>
      <w:r w:rsidR="000720FD">
        <w:rPr>
          <w:lang w:val="es-ES"/>
        </w:rPr>
        <w:t xml:space="preserve"> Se requiere consultar la documentación técnica, considerar el contexto específico (sistema operativo</w:t>
      </w:r>
      <w:r w:rsidR="001D6C41">
        <w:rPr>
          <w:lang w:val="es-ES"/>
        </w:rPr>
        <w:t>, versiones, librerías) e investigar para resolver problemas</w:t>
      </w:r>
      <w:r w:rsidR="00CD390D">
        <w:rPr>
          <w:lang w:val="es-ES"/>
        </w:rPr>
        <w:t xml:space="preserve"> emergentes</w:t>
      </w:r>
      <w:r w:rsidR="001D6C41">
        <w:rPr>
          <w:lang w:val="es-ES"/>
        </w:rPr>
        <w:t>.</w:t>
      </w:r>
      <w:r w:rsidR="006E2B32">
        <w:rPr>
          <w:lang w:val="es-ES"/>
        </w:rPr>
        <w:t xml:space="preserve"> </w:t>
      </w:r>
      <w:r w:rsidR="00E72FA2">
        <w:rPr>
          <w:lang w:val="es-ES"/>
        </w:rPr>
        <w:t>Se</w:t>
      </w:r>
      <w:r w:rsidR="0070737C">
        <w:rPr>
          <w:lang w:val="es-ES"/>
        </w:rPr>
        <w:t xml:space="preserve"> </w:t>
      </w:r>
      <w:r w:rsidR="00912E77">
        <w:rPr>
          <w:lang w:val="es-ES"/>
        </w:rPr>
        <w:t>debe</w:t>
      </w:r>
      <w:r w:rsidR="0070737C">
        <w:rPr>
          <w:lang w:val="es-ES"/>
        </w:rPr>
        <w:t xml:space="preserve"> </w:t>
      </w:r>
      <w:r w:rsidR="00D56980">
        <w:rPr>
          <w:lang w:val="es-ES"/>
        </w:rPr>
        <w:t xml:space="preserve">practicar la consulta de </w:t>
      </w:r>
      <w:r w:rsidR="00E72FA2">
        <w:rPr>
          <w:lang w:val="es-ES"/>
        </w:rPr>
        <w:t>la</w:t>
      </w:r>
      <w:r w:rsidR="006E2B32">
        <w:rPr>
          <w:lang w:val="es-ES"/>
        </w:rPr>
        <w:t xml:space="preserve"> documentación oficial de cada tecnología</w:t>
      </w:r>
      <w:r w:rsidR="00D56980">
        <w:rPr>
          <w:lang w:val="es-ES"/>
        </w:rPr>
        <w:t xml:space="preserve"> y de fuentes adicionales para la resolución de problemas</w:t>
      </w:r>
      <w:r w:rsidR="00E72FA2">
        <w:rPr>
          <w:lang w:val="es-ES"/>
        </w:rPr>
        <w:t xml:space="preserve">. </w:t>
      </w:r>
      <w:r w:rsidR="00AD0888">
        <w:rPr>
          <w:lang w:val="es-ES"/>
        </w:rPr>
        <w:t xml:space="preserve">Esto incluye la </w:t>
      </w:r>
      <w:r w:rsidR="005C12DB">
        <w:rPr>
          <w:lang w:val="es-ES"/>
        </w:rPr>
        <w:t>búsqueda en internet</w:t>
      </w:r>
      <w:r w:rsidR="00E72FA2">
        <w:rPr>
          <w:lang w:val="es-ES"/>
        </w:rPr>
        <w:t xml:space="preserve"> y</w:t>
      </w:r>
      <w:r w:rsidR="004061A5">
        <w:rPr>
          <w:lang w:val="es-ES"/>
        </w:rPr>
        <w:t xml:space="preserve"> </w:t>
      </w:r>
      <w:r w:rsidR="00E72FA2">
        <w:rPr>
          <w:lang w:val="es-ES"/>
        </w:rPr>
        <w:t xml:space="preserve">en sitios </w:t>
      </w:r>
      <w:r w:rsidR="00AD0888">
        <w:rPr>
          <w:lang w:val="es-ES"/>
        </w:rPr>
        <w:t xml:space="preserve">específicos </w:t>
      </w:r>
      <w:r w:rsidR="00E72FA2">
        <w:rPr>
          <w:lang w:val="es-ES"/>
        </w:rPr>
        <w:t>para desarrolladores.</w:t>
      </w:r>
    </w:p>
    <w:p w14:paraId="7D3A8EEE" w14:textId="0528D4D8" w:rsidR="005C12DB" w:rsidRPr="009371F6" w:rsidRDefault="005C12DB" w:rsidP="009371F6">
      <w:pPr>
        <w:pStyle w:val="Prrafodelista"/>
        <w:numPr>
          <w:ilvl w:val="0"/>
          <w:numId w:val="7"/>
        </w:numPr>
        <w:rPr>
          <w:lang w:val="es-ES"/>
        </w:rPr>
      </w:pPr>
      <w:r w:rsidRPr="009371F6">
        <w:rPr>
          <w:lang w:val="es-ES"/>
        </w:rPr>
        <w:t>https://stackoverflow.com/</w:t>
      </w:r>
    </w:p>
    <w:p w14:paraId="56DA9E3C" w14:textId="1E48EEAA" w:rsidR="004061A5" w:rsidRPr="00E23860" w:rsidRDefault="00AB5771" w:rsidP="00E23860">
      <w:pPr>
        <w:pStyle w:val="Prrafodelista"/>
        <w:numPr>
          <w:ilvl w:val="0"/>
          <w:numId w:val="7"/>
        </w:numPr>
        <w:rPr>
          <w:lang w:val="es-ES"/>
        </w:rPr>
      </w:pPr>
      <w:r w:rsidRPr="00E23860">
        <w:rPr>
          <w:lang w:val="es-ES"/>
        </w:rPr>
        <w:t>https://dev.to/</w:t>
      </w:r>
    </w:p>
    <w:p w14:paraId="24BFAE52" w14:textId="3BD78EBC" w:rsidR="00E23860" w:rsidRPr="00E23860" w:rsidRDefault="00E23860" w:rsidP="00E23860">
      <w:pPr>
        <w:pStyle w:val="Prrafodelista"/>
        <w:numPr>
          <w:ilvl w:val="0"/>
          <w:numId w:val="7"/>
        </w:numPr>
        <w:rPr>
          <w:lang w:val="es-ES"/>
        </w:rPr>
      </w:pPr>
      <w:r w:rsidRPr="00E23860">
        <w:rPr>
          <w:lang w:val="es-ES"/>
        </w:rPr>
        <w:t>https://developer.microsoft.com/</w:t>
      </w:r>
    </w:p>
    <w:p w14:paraId="2D9D419C" w14:textId="018D4C95" w:rsidR="004061A5" w:rsidRDefault="00BB044F" w:rsidP="00E23860">
      <w:pPr>
        <w:pStyle w:val="Prrafodelista"/>
        <w:numPr>
          <w:ilvl w:val="0"/>
          <w:numId w:val="7"/>
        </w:numPr>
        <w:rPr>
          <w:lang w:val="es-ES"/>
        </w:rPr>
      </w:pPr>
      <w:r w:rsidRPr="00E23860">
        <w:rPr>
          <w:lang w:val="es-ES"/>
        </w:rPr>
        <w:t>https://developers.google.com/</w:t>
      </w:r>
    </w:p>
    <w:p w14:paraId="76A46A7F" w14:textId="537A3DA1" w:rsidR="00001041" w:rsidRDefault="00001041" w:rsidP="00005200">
      <w:pPr>
        <w:pStyle w:val="Prrafodelista"/>
        <w:numPr>
          <w:ilvl w:val="0"/>
          <w:numId w:val="7"/>
        </w:numPr>
        <w:rPr>
          <w:lang w:val="es-ES"/>
        </w:rPr>
      </w:pPr>
      <w:r w:rsidRPr="00001041">
        <w:rPr>
          <w:lang w:val="es-ES"/>
        </w:rPr>
        <w:t>https://codepen.io/</w:t>
      </w:r>
    </w:p>
    <w:p w14:paraId="1CA11FC1" w14:textId="1136DEB1" w:rsidR="00AD0888" w:rsidRPr="000F7C88" w:rsidRDefault="00005200" w:rsidP="000F7C88">
      <w:pPr>
        <w:pStyle w:val="Prrafodelista"/>
        <w:numPr>
          <w:ilvl w:val="0"/>
          <w:numId w:val="7"/>
        </w:numPr>
        <w:rPr>
          <w:lang w:val="es-ES"/>
        </w:rPr>
      </w:pPr>
      <w:r w:rsidRPr="009371F6">
        <w:rPr>
          <w:lang w:val="es-ES"/>
        </w:rPr>
        <w:t>https://www.freecodecamp.org/</w:t>
      </w:r>
    </w:p>
    <w:p w14:paraId="1A42C03C" w14:textId="19195330" w:rsidR="00C80398" w:rsidRPr="00993D13" w:rsidRDefault="00021D57" w:rsidP="00877AD6">
      <w:pPr>
        <w:pStyle w:val="Ttulo2"/>
        <w:rPr>
          <w:lang w:val="es-ES"/>
        </w:rPr>
      </w:pPr>
      <w:r>
        <w:rPr>
          <w:lang w:val="es-ES"/>
        </w:rPr>
        <w:t>Requisitos de tecnología</w:t>
      </w:r>
    </w:p>
    <w:p w14:paraId="641B27D0" w14:textId="0DB864FC" w:rsidR="001F0B85" w:rsidRDefault="00005200">
      <w:pPr>
        <w:rPr>
          <w:lang w:val="es-ES"/>
        </w:rPr>
      </w:pPr>
      <w:r>
        <w:rPr>
          <w:lang w:val="es-ES"/>
        </w:rPr>
        <w:t xml:space="preserve">Para realizar </w:t>
      </w:r>
      <w:r w:rsidR="000C1DD7">
        <w:rPr>
          <w:lang w:val="es-ES"/>
        </w:rPr>
        <w:t xml:space="preserve">los </w:t>
      </w:r>
      <w:r>
        <w:rPr>
          <w:lang w:val="es-ES"/>
        </w:rPr>
        <w:t xml:space="preserve">ejercicios individuales </w:t>
      </w:r>
      <w:r w:rsidR="00CA3C8E">
        <w:rPr>
          <w:lang w:val="es-ES"/>
        </w:rPr>
        <w:t xml:space="preserve">y contribuir al desarrollo de software en </w:t>
      </w:r>
      <w:r w:rsidR="000C1DD7">
        <w:rPr>
          <w:lang w:val="es-ES"/>
        </w:rPr>
        <w:t xml:space="preserve">el </w:t>
      </w:r>
      <w:r w:rsidR="00CA3C8E">
        <w:rPr>
          <w:lang w:val="es-ES"/>
        </w:rPr>
        <w:t xml:space="preserve">proyecto se requiere </w:t>
      </w:r>
      <w:r w:rsidR="00D018AB">
        <w:rPr>
          <w:lang w:val="es-ES"/>
        </w:rPr>
        <w:t>una cuenta en GitHub</w:t>
      </w:r>
      <w:r w:rsidR="001F0B85">
        <w:rPr>
          <w:lang w:val="es-ES"/>
        </w:rPr>
        <w:t xml:space="preserve"> y disponibilidad de una laptop con </w:t>
      </w:r>
      <w:r w:rsidR="00D40BB8">
        <w:rPr>
          <w:lang w:val="es-ES"/>
        </w:rPr>
        <w:t>software instalado.</w:t>
      </w:r>
    </w:p>
    <w:p w14:paraId="41172F8A" w14:textId="39B03DFF" w:rsidR="001F0B85" w:rsidRDefault="004C3404">
      <w:pPr>
        <w:rPr>
          <w:lang w:val="es-ES"/>
        </w:rPr>
      </w:pPr>
      <w:r>
        <w:rPr>
          <w:lang w:val="es-ES"/>
        </w:rPr>
        <w:lastRenderedPageBreak/>
        <w:t xml:space="preserve">Si no tiene cuenta en </w:t>
      </w:r>
      <w:r w:rsidR="00D40BB8">
        <w:rPr>
          <w:lang w:val="es-ES"/>
        </w:rPr>
        <w:t>GitHub</w:t>
      </w:r>
      <w:r>
        <w:rPr>
          <w:lang w:val="es-ES"/>
        </w:rPr>
        <w:t>, debe crear una</w:t>
      </w:r>
      <w:r w:rsidR="00D40BB8">
        <w:rPr>
          <w:lang w:val="es-ES"/>
        </w:rPr>
        <w:t>.</w:t>
      </w:r>
      <w:r>
        <w:rPr>
          <w:lang w:val="es-ES"/>
        </w:rPr>
        <w:t xml:space="preserve"> </w:t>
      </w:r>
      <w:r w:rsidR="00F44F80">
        <w:rPr>
          <w:lang w:val="es-ES"/>
        </w:rPr>
        <w:t>Opcionalmente p</w:t>
      </w:r>
      <w:r>
        <w:rPr>
          <w:lang w:val="es-ES"/>
        </w:rPr>
        <w:t>ue</w:t>
      </w:r>
      <w:r w:rsidR="00F44F80">
        <w:rPr>
          <w:lang w:val="es-ES"/>
        </w:rPr>
        <w:t>de asociar el email de la Universidad y solicitar los beneficios de una cuenta educativa. Se debe u</w:t>
      </w:r>
      <w:r w:rsidR="00D40BB8">
        <w:rPr>
          <w:lang w:val="es-ES"/>
        </w:rPr>
        <w:t>tilizar nombre y apellido en la información de perfil</w:t>
      </w:r>
      <w:r w:rsidR="00F44F80">
        <w:rPr>
          <w:lang w:val="es-ES"/>
        </w:rPr>
        <w:t xml:space="preserve"> para identificarse durante el curso</w:t>
      </w:r>
      <w:r w:rsidR="00D40BB8">
        <w:rPr>
          <w:lang w:val="es-ES"/>
        </w:rPr>
        <w:t xml:space="preserve">. </w:t>
      </w:r>
    </w:p>
    <w:p w14:paraId="37C4628B" w14:textId="21769F83" w:rsidR="009026B3" w:rsidRDefault="00D40BB8">
      <w:pPr>
        <w:rPr>
          <w:lang w:val="es-ES"/>
        </w:rPr>
      </w:pPr>
      <w:r>
        <w:rPr>
          <w:lang w:val="es-ES"/>
        </w:rPr>
        <w:t xml:space="preserve">Software </w:t>
      </w:r>
      <w:r w:rsidR="00877AD6">
        <w:rPr>
          <w:lang w:val="es-ES"/>
        </w:rPr>
        <w:t>que se debe instalar</w:t>
      </w:r>
      <w:r w:rsidR="009026B3">
        <w:rPr>
          <w:lang w:val="es-ES"/>
        </w:rPr>
        <w:t>:</w:t>
      </w:r>
    </w:p>
    <w:p w14:paraId="1039863B" w14:textId="642B79DB" w:rsidR="009026B3" w:rsidRPr="00333EA6" w:rsidRDefault="009026B3" w:rsidP="00333EA6">
      <w:pPr>
        <w:pStyle w:val="Prrafodelista"/>
        <w:numPr>
          <w:ilvl w:val="0"/>
          <w:numId w:val="8"/>
        </w:numPr>
        <w:rPr>
          <w:lang w:val="es-ES"/>
        </w:rPr>
      </w:pPr>
      <w:r w:rsidRPr="00333EA6">
        <w:rPr>
          <w:lang w:val="es-ES"/>
        </w:rPr>
        <w:t>Git</w:t>
      </w:r>
    </w:p>
    <w:p w14:paraId="68A6F2BB" w14:textId="5E79E299" w:rsidR="009026B3" w:rsidRPr="00333EA6" w:rsidRDefault="00EA452D" w:rsidP="00333EA6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N</w:t>
      </w:r>
      <w:r w:rsidR="009026B3" w:rsidRPr="00333EA6">
        <w:rPr>
          <w:lang w:val="es-ES"/>
        </w:rPr>
        <w:t>ode.JS</w:t>
      </w:r>
      <w:r w:rsidR="008D77AB" w:rsidRPr="00333EA6">
        <w:rPr>
          <w:lang w:val="es-ES"/>
        </w:rPr>
        <w:t xml:space="preserve"> (LTS, última versión estable)</w:t>
      </w:r>
    </w:p>
    <w:p w14:paraId="4BA28BA7" w14:textId="3862643E" w:rsidR="009026B3" w:rsidRPr="00333EA6" w:rsidRDefault="009026B3" w:rsidP="00333EA6">
      <w:pPr>
        <w:pStyle w:val="Prrafodelista"/>
        <w:numPr>
          <w:ilvl w:val="0"/>
          <w:numId w:val="8"/>
        </w:numPr>
        <w:rPr>
          <w:lang w:val="es-ES"/>
        </w:rPr>
      </w:pPr>
      <w:r w:rsidRPr="00333EA6">
        <w:rPr>
          <w:lang w:val="es-ES"/>
        </w:rPr>
        <w:t xml:space="preserve">Visual Studio </w:t>
      </w:r>
      <w:proofErr w:type="spellStart"/>
      <w:r w:rsidRPr="00333EA6">
        <w:rPr>
          <w:lang w:val="es-ES"/>
        </w:rPr>
        <w:t>Code</w:t>
      </w:r>
      <w:proofErr w:type="spellEnd"/>
    </w:p>
    <w:p w14:paraId="12A73130" w14:textId="00583220" w:rsidR="00D40BB8" w:rsidRPr="007B5FE0" w:rsidRDefault="00994CFD">
      <w:pPr>
        <w:rPr>
          <w:lang w:val="es-ES"/>
        </w:rPr>
      </w:pPr>
      <w:r>
        <w:rPr>
          <w:lang w:val="es-ES"/>
        </w:rPr>
        <w:t>Durante el curso se instalarán herramientas adicionales</w:t>
      </w:r>
      <w:r w:rsidR="00FB4872">
        <w:rPr>
          <w:lang w:val="es-ES"/>
        </w:rPr>
        <w:t xml:space="preserve">, extensiones de VS </w:t>
      </w:r>
      <w:proofErr w:type="spellStart"/>
      <w:r w:rsidR="00FB4872">
        <w:rPr>
          <w:lang w:val="es-ES"/>
        </w:rPr>
        <w:t>Code</w:t>
      </w:r>
      <w:proofErr w:type="spellEnd"/>
      <w:r w:rsidR="00FB4872">
        <w:rPr>
          <w:lang w:val="es-ES"/>
        </w:rPr>
        <w:t xml:space="preserve"> y Chrome</w:t>
      </w:r>
      <w:r w:rsidR="003E08F3">
        <w:rPr>
          <w:lang w:val="es-ES"/>
        </w:rPr>
        <w:t xml:space="preserve"> (WAVE </w:t>
      </w:r>
      <w:proofErr w:type="spellStart"/>
      <w:r w:rsidR="003E08F3">
        <w:rPr>
          <w:lang w:val="es-ES"/>
        </w:rPr>
        <w:t>Evaluation</w:t>
      </w:r>
      <w:proofErr w:type="spellEnd"/>
      <w:r w:rsidR="003E08F3">
        <w:rPr>
          <w:lang w:val="es-ES"/>
        </w:rPr>
        <w:t xml:space="preserve"> Tool)</w:t>
      </w:r>
      <w:r w:rsidR="00FB4872">
        <w:rPr>
          <w:lang w:val="es-ES"/>
        </w:rPr>
        <w:t xml:space="preserve">, </w:t>
      </w:r>
      <w:r w:rsidR="0053172E">
        <w:rPr>
          <w:lang w:val="es-ES"/>
        </w:rPr>
        <w:t xml:space="preserve">paquetes </w:t>
      </w:r>
      <w:proofErr w:type="spellStart"/>
      <w:r w:rsidR="0053172E">
        <w:rPr>
          <w:lang w:val="es-ES"/>
        </w:rPr>
        <w:t>npm</w:t>
      </w:r>
      <w:proofErr w:type="spellEnd"/>
      <w:r w:rsidR="00BE3415">
        <w:rPr>
          <w:lang w:val="es-ES"/>
        </w:rPr>
        <w:t xml:space="preserve">: </w:t>
      </w:r>
      <w:r w:rsidR="00DA4660">
        <w:rPr>
          <w:lang w:val="es-ES"/>
        </w:rPr>
        <w:t xml:space="preserve">Bootstrap, </w:t>
      </w:r>
      <w:proofErr w:type="spellStart"/>
      <w:r w:rsidR="0053172E">
        <w:rPr>
          <w:lang w:val="es-ES"/>
        </w:rPr>
        <w:t>ESLint</w:t>
      </w:r>
      <w:proofErr w:type="spellEnd"/>
      <w:r w:rsidR="00BE3415">
        <w:rPr>
          <w:lang w:val="es-ES"/>
        </w:rPr>
        <w:t xml:space="preserve">, </w:t>
      </w:r>
      <w:proofErr w:type="spellStart"/>
      <w:r w:rsidR="00B43CF1">
        <w:rPr>
          <w:lang w:val="es-ES"/>
        </w:rPr>
        <w:t>Jest</w:t>
      </w:r>
      <w:proofErr w:type="spellEnd"/>
      <w:r w:rsidR="00BE3415">
        <w:rPr>
          <w:lang w:val="es-ES"/>
        </w:rPr>
        <w:t>.</w:t>
      </w:r>
    </w:p>
    <w:sectPr w:rsidR="00D40BB8" w:rsidRPr="007B5FE0" w:rsidSect="00500CDB">
      <w:headerReference w:type="default" r:id="rId10"/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F7FFB" w14:textId="77777777" w:rsidR="00391502" w:rsidRDefault="00391502" w:rsidP="00C066E2">
      <w:pPr>
        <w:spacing w:after="0" w:line="240" w:lineRule="auto"/>
      </w:pPr>
      <w:r>
        <w:separator/>
      </w:r>
    </w:p>
  </w:endnote>
  <w:endnote w:type="continuationSeparator" w:id="0">
    <w:p w14:paraId="627991E2" w14:textId="77777777" w:rsidR="00391502" w:rsidRDefault="00391502" w:rsidP="00C0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B8C06" w14:textId="77777777" w:rsidR="00391502" w:rsidRDefault="00391502" w:rsidP="00C066E2">
      <w:pPr>
        <w:spacing w:after="0" w:line="240" w:lineRule="auto"/>
      </w:pPr>
      <w:r>
        <w:separator/>
      </w:r>
    </w:p>
  </w:footnote>
  <w:footnote w:type="continuationSeparator" w:id="0">
    <w:p w14:paraId="7DCFC639" w14:textId="77777777" w:rsidR="00391502" w:rsidRDefault="00391502" w:rsidP="00C0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10F71" w14:textId="26CF0EAE" w:rsidR="00C066E2" w:rsidRPr="00C066E2" w:rsidRDefault="00C066E2">
    <w:pPr>
      <w:pStyle w:val="Encabezado"/>
      <w:rPr>
        <w:lang w:val="pt-BR"/>
      </w:rPr>
    </w:pPr>
    <w:r w:rsidRPr="00C066E2">
      <w:rPr>
        <w:lang w:val="pt-BR"/>
      </w:rPr>
      <w:t>ORT FIS</w:t>
    </w:r>
    <w:r w:rsidRPr="00C066E2">
      <w:rPr>
        <w:lang w:val="pt-BR"/>
      </w:rPr>
      <w:tab/>
    </w:r>
    <w:r w:rsidRPr="00C066E2">
      <w:rPr>
        <w:lang w:val="pt-BR"/>
      </w:rPr>
      <w:tab/>
      <w:t xml:space="preserve">Requisitos </w:t>
    </w:r>
    <w:proofErr w:type="spellStart"/>
    <w:r w:rsidR="00FC3C29" w:rsidRPr="00C066E2">
      <w:rPr>
        <w:lang w:val="pt-BR"/>
      </w:rPr>
      <w:t>pr</w:t>
    </w:r>
    <w:r w:rsidR="00D16F4F">
      <w:rPr>
        <w:lang w:val="pt-BR"/>
      </w:rPr>
      <w:t>e</w:t>
    </w:r>
    <w:r w:rsidR="00FC3C29" w:rsidRPr="00C066E2">
      <w:rPr>
        <w:lang w:val="pt-BR"/>
      </w:rPr>
      <w:t>vios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6445"/>
    <w:multiLevelType w:val="hybridMultilevel"/>
    <w:tmpl w:val="C8A4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36C"/>
    <w:multiLevelType w:val="hybridMultilevel"/>
    <w:tmpl w:val="C54EB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C52B9"/>
    <w:multiLevelType w:val="hybridMultilevel"/>
    <w:tmpl w:val="B694F9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47DEB"/>
    <w:multiLevelType w:val="hybridMultilevel"/>
    <w:tmpl w:val="8E4456DE"/>
    <w:lvl w:ilvl="0" w:tplc="FE940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D35F9"/>
    <w:multiLevelType w:val="hybridMultilevel"/>
    <w:tmpl w:val="FBCC6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191550"/>
    <w:multiLevelType w:val="hybridMultilevel"/>
    <w:tmpl w:val="B028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4489"/>
    <w:multiLevelType w:val="hybridMultilevel"/>
    <w:tmpl w:val="007A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467A4"/>
    <w:multiLevelType w:val="hybridMultilevel"/>
    <w:tmpl w:val="865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D20E2"/>
    <w:multiLevelType w:val="hybridMultilevel"/>
    <w:tmpl w:val="1830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C49EF"/>
    <w:multiLevelType w:val="hybridMultilevel"/>
    <w:tmpl w:val="52C6CF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82A7A"/>
    <w:multiLevelType w:val="hybridMultilevel"/>
    <w:tmpl w:val="84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F3231"/>
    <w:multiLevelType w:val="hybridMultilevel"/>
    <w:tmpl w:val="6FB4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12321">
    <w:abstractNumId w:val="7"/>
  </w:num>
  <w:num w:numId="2" w16cid:durableId="1998264755">
    <w:abstractNumId w:val="4"/>
  </w:num>
  <w:num w:numId="3" w16cid:durableId="1205215616">
    <w:abstractNumId w:val="0"/>
  </w:num>
  <w:num w:numId="4" w16cid:durableId="315185975">
    <w:abstractNumId w:val="1"/>
  </w:num>
  <w:num w:numId="5" w16cid:durableId="387383413">
    <w:abstractNumId w:val="6"/>
  </w:num>
  <w:num w:numId="6" w16cid:durableId="1066951195">
    <w:abstractNumId w:val="10"/>
  </w:num>
  <w:num w:numId="7" w16cid:durableId="1337263619">
    <w:abstractNumId w:val="8"/>
  </w:num>
  <w:num w:numId="8" w16cid:durableId="781922246">
    <w:abstractNumId w:val="11"/>
  </w:num>
  <w:num w:numId="9" w16cid:durableId="1240749045">
    <w:abstractNumId w:val="9"/>
  </w:num>
  <w:num w:numId="10" w16cid:durableId="703023434">
    <w:abstractNumId w:val="2"/>
  </w:num>
  <w:num w:numId="11" w16cid:durableId="1383284973">
    <w:abstractNumId w:val="5"/>
  </w:num>
  <w:num w:numId="12" w16cid:durableId="2003464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0C"/>
    <w:rsid w:val="00001041"/>
    <w:rsid w:val="00005200"/>
    <w:rsid w:val="00010BB4"/>
    <w:rsid w:val="00021D57"/>
    <w:rsid w:val="00034713"/>
    <w:rsid w:val="0003491C"/>
    <w:rsid w:val="0004648F"/>
    <w:rsid w:val="0006339A"/>
    <w:rsid w:val="000720FD"/>
    <w:rsid w:val="000937A7"/>
    <w:rsid w:val="000C1DD7"/>
    <w:rsid w:val="000D7BAB"/>
    <w:rsid w:val="000E0720"/>
    <w:rsid w:val="000F7C88"/>
    <w:rsid w:val="00100C54"/>
    <w:rsid w:val="00116773"/>
    <w:rsid w:val="001272D7"/>
    <w:rsid w:val="00130E2A"/>
    <w:rsid w:val="00161E8E"/>
    <w:rsid w:val="00181246"/>
    <w:rsid w:val="001D6C41"/>
    <w:rsid w:val="001F0B85"/>
    <w:rsid w:val="0021315B"/>
    <w:rsid w:val="00216484"/>
    <w:rsid w:val="00220BC8"/>
    <w:rsid w:val="0023280B"/>
    <w:rsid w:val="0023431B"/>
    <w:rsid w:val="002901DE"/>
    <w:rsid w:val="002B2C13"/>
    <w:rsid w:val="002B3269"/>
    <w:rsid w:val="00333EA6"/>
    <w:rsid w:val="003802B5"/>
    <w:rsid w:val="00391502"/>
    <w:rsid w:val="00392AF0"/>
    <w:rsid w:val="003A66B8"/>
    <w:rsid w:val="003C1E2F"/>
    <w:rsid w:val="003E0777"/>
    <w:rsid w:val="003E08F3"/>
    <w:rsid w:val="003E0B2D"/>
    <w:rsid w:val="004061A5"/>
    <w:rsid w:val="00462067"/>
    <w:rsid w:val="004676ED"/>
    <w:rsid w:val="004A6A30"/>
    <w:rsid w:val="004B522D"/>
    <w:rsid w:val="004C3404"/>
    <w:rsid w:val="00500CDB"/>
    <w:rsid w:val="0053172E"/>
    <w:rsid w:val="005752A0"/>
    <w:rsid w:val="00585244"/>
    <w:rsid w:val="005B34C7"/>
    <w:rsid w:val="005C12DB"/>
    <w:rsid w:val="005C67EC"/>
    <w:rsid w:val="00653378"/>
    <w:rsid w:val="00656B3F"/>
    <w:rsid w:val="00673C5F"/>
    <w:rsid w:val="00673C73"/>
    <w:rsid w:val="00683911"/>
    <w:rsid w:val="006A6FDF"/>
    <w:rsid w:val="006B72FB"/>
    <w:rsid w:val="006C2813"/>
    <w:rsid w:val="006C3552"/>
    <w:rsid w:val="006D33F2"/>
    <w:rsid w:val="006D720E"/>
    <w:rsid w:val="006E2B32"/>
    <w:rsid w:val="006E4037"/>
    <w:rsid w:val="0070737C"/>
    <w:rsid w:val="007170A3"/>
    <w:rsid w:val="00730AA2"/>
    <w:rsid w:val="00737865"/>
    <w:rsid w:val="007424FD"/>
    <w:rsid w:val="007B5FE0"/>
    <w:rsid w:val="007C5510"/>
    <w:rsid w:val="007D3D75"/>
    <w:rsid w:val="007D462F"/>
    <w:rsid w:val="007F3DDD"/>
    <w:rsid w:val="00875445"/>
    <w:rsid w:val="00877AD6"/>
    <w:rsid w:val="0089029C"/>
    <w:rsid w:val="008D77AB"/>
    <w:rsid w:val="008F33BF"/>
    <w:rsid w:val="00901FF1"/>
    <w:rsid w:val="009026B3"/>
    <w:rsid w:val="00912E77"/>
    <w:rsid w:val="00923E37"/>
    <w:rsid w:val="009371F6"/>
    <w:rsid w:val="00993D13"/>
    <w:rsid w:val="00994CFD"/>
    <w:rsid w:val="00A3195F"/>
    <w:rsid w:val="00A40CCE"/>
    <w:rsid w:val="00A41209"/>
    <w:rsid w:val="00A4213D"/>
    <w:rsid w:val="00A77629"/>
    <w:rsid w:val="00A800CA"/>
    <w:rsid w:val="00A85914"/>
    <w:rsid w:val="00AB5771"/>
    <w:rsid w:val="00AD0888"/>
    <w:rsid w:val="00AE2F52"/>
    <w:rsid w:val="00AF1CEC"/>
    <w:rsid w:val="00B43CF1"/>
    <w:rsid w:val="00BA666F"/>
    <w:rsid w:val="00BA750F"/>
    <w:rsid w:val="00BB044F"/>
    <w:rsid w:val="00BB7F37"/>
    <w:rsid w:val="00BC250C"/>
    <w:rsid w:val="00BE3415"/>
    <w:rsid w:val="00BE7AF9"/>
    <w:rsid w:val="00C066E2"/>
    <w:rsid w:val="00C214E7"/>
    <w:rsid w:val="00C4149C"/>
    <w:rsid w:val="00C80398"/>
    <w:rsid w:val="00C94BF2"/>
    <w:rsid w:val="00CA3C8E"/>
    <w:rsid w:val="00CD390D"/>
    <w:rsid w:val="00CF0901"/>
    <w:rsid w:val="00D018AB"/>
    <w:rsid w:val="00D16F4F"/>
    <w:rsid w:val="00D40BB8"/>
    <w:rsid w:val="00D4180C"/>
    <w:rsid w:val="00D4491A"/>
    <w:rsid w:val="00D53889"/>
    <w:rsid w:val="00D55603"/>
    <w:rsid w:val="00D56980"/>
    <w:rsid w:val="00D607D6"/>
    <w:rsid w:val="00D60F5F"/>
    <w:rsid w:val="00D707F3"/>
    <w:rsid w:val="00D71BB8"/>
    <w:rsid w:val="00D86060"/>
    <w:rsid w:val="00D931B3"/>
    <w:rsid w:val="00DA4660"/>
    <w:rsid w:val="00E23860"/>
    <w:rsid w:val="00E72FA2"/>
    <w:rsid w:val="00E73781"/>
    <w:rsid w:val="00EA452D"/>
    <w:rsid w:val="00EB4F18"/>
    <w:rsid w:val="00EC4089"/>
    <w:rsid w:val="00F07670"/>
    <w:rsid w:val="00F37A5F"/>
    <w:rsid w:val="00F44F80"/>
    <w:rsid w:val="00F610FD"/>
    <w:rsid w:val="00F63538"/>
    <w:rsid w:val="00F75ACC"/>
    <w:rsid w:val="00F8050C"/>
    <w:rsid w:val="00F8081E"/>
    <w:rsid w:val="00F908DF"/>
    <w:rsid w:val="00FB4872"/>
    <w:rsid w:val="00FC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8195A"/>
  <w15:chartTrackingRefBased/>
  <w15:docId w15:val="{0BD9F91D-4284-462B-A608-8AB2AAE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DB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00CDB"/>
    <w:pPr>
      <w:keepNext/>
      <w:keepLines/>
      <w:spacing w:before="240" w:after="12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CDB"/>
    <w:pPr>
      <w:keepNext/>
      <w:keepLines/>
      <w:spacing w:before="240" w:after="120" w:line="360" w:lineRule="auto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CD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56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560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00C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00CDB"/>
    <w:rPr>
      <w:rFonts w:ascii="Arial" w:eastAsiaTheme="majorEastAsia" w:hAnsi="Arial" w:cstheme="majorBidi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500CDB"/>
    <w:rPr>
      <w:rFonts w:ascii="Arial" w:eastAsiaTheme="majorEastAsia" w:hAnsi="Arial" w:cstheme="majorBidi"/>
      <w:sz w:val="28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CDB"/>
    <w:rPr>
      <w:rFonts w:ascii="Arial" w:eastAsiaTheme="majorEastAsia" w:hAnsi="Arial" w:cstheme="majorBidi"/>
      <w:sz w:val="24"/>
      <w:szCs w:val="24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00CD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0CDB"/>
    <w:rPr>
      <w:rFonts w:ascii="Arial" w:eastAsiaTheme="majorEastAsia" w:hAnsi="Arial" w:cstheme="majorBidi"/>
      <w:b/>
      <w:spacing w:val="-10"/>
      <w:kern w:val="28"/>
      <w:sz w:val="48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CDB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500CDB"/>
    <w:rPr>
      <w:rFonts w:ascii="Arial" w:eastAsiaTheme="minorEastAsia" w:hAnsi="Arial"/>
      <w:color w:val="5A5A5A" w:themeColor="text1" w:themeTint="A5"/>
      <w:spacing w:val="15"/>
      <w:sz w:val="36"/>
      <w:lang w:val="es-ES_tradnl"/>
    </w:rPr>
  </w:style>
  <w:style w:type="paragraph" w:customStyle="1" w:styleId="Code">
    <w:name w:val="Code"/>
    <w:basedOn w:val="Normal"/>
    <w:qFormat/>
    <w:rsid w:val="00500CDB"/>
    <w:rPr>
      <w:rFonts w:ascii="Consolas" w:hAnsi="Consolas"/>
    </w:rPr>
  </w:style>
  <w:style w:type="paragraph" w:styleId="Encabezado">
    <w:name w:val="header"/>
    <w:basedOn w:val="Normal"/>
    <w:link w:val="EncabezadoCar"/>
    <w:uiPriority w:val="99"/>
    <w:unhideWhenUsed/>
    <w:rsid w:val="00500C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CDB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00C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CDB"/>
    <w:rPr>
      <w:rFonts w:ascii="Arial" w:hAnsi="Arial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500C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ari\OneDrive%20-%20Facultad%20de%20Ingenieria%20-%20Universidad%20ORT%20Uruguay\Docencia\Coordinaci&#243;n%20FIS\Apuntes%20docentes\Material%20FIS%202023S2\ORT%20F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019ab0-5ffe-43e1-b2f8-62bc369ebe4f" xsi:nil="true"/>
    <lcf76f155ced4ddcb4097134ff3c332f xmlns="95c80e47-662b-4bc0-a457-b879d3f3aba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BF6C78482F94E9C3A8CBAE1AB6B06" ma:contentTypeVersion="18" ma:contentTypeDescription="Create a new document." ma:contentTypeScope="" ma:versionID="b08e573871e00cf3a849144bdd7e2b9d">
  <xsd:schema xmlns:xsd="http://www.w3.org/2001/XMLSchema" xmlns:xs="http://www.w3.org/2001/XMLSchema" xmlns:p="http://schemas.microsoft.com/office/2006/metadata/properties" xmlns:ns2="95c80e47-662b-4bc0-a457-b879d3f3aba4" xmlns:ns3="7f019ab0-5ffe-43e1-b2f8-62bc369ebe4f" targetNamespace="http://schemas.microsoft.com/office/2006/metadata/properties" ma:root="true" ma:fieldsID="508764f39fa0f887bd4ac69d68b1532f" ns2:_="" ns3:_="">
    <xsd:import namespace="95c80e47-662b-4bc0-a457-b879d3f3aba4"/>
    <xsd:import namespace="7f019ab0-5ffe-43e1-b2f8-62bc369ebe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80e47-662b-4bc0-a457-b879d3f3a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19ab0-5ffe-43e1-b2f8-62bc369ebe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0c0cc07-7c71-4250-a79c-04b6aa4868ba}" ma:internalName="TaxCatchAll" ma:showField="CatchAllData" ma:web="7f019ab0-5ffe-43e1-b2f8-62bc369ebe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CC8491-3B23-4243-9234-D441E8F0F0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72C2C7-FCC4-4F96-A1E0-5C6BDF1748C5}">
  <ds:schemaRefs>
    <ds:schemaRef ds:uri="http://schemas.microsoft.com/office/2006/metadata/properties"/>
    <ds:schemaRef ds:uri="http://schemas.microsoft.com/office/infopath/2007/PartnerControls"/>
    <ds:schemaRef ds:uri="a2e5b79f-e004-4954-84cc-c31d796606cf"/>
    <ds:schemaRef ds:uri="ea3ce02d-fa65-4bed-a0e6-64033a38ebdf"/>
  </ds:schemaRefs>
</ds:datastoreItem>
</file>

<file path=customXml/itemProps3.xml><?xml version="1.0" encoding="utf-8"?>
<ds:datastoreItem xmlns:ds="http://schemas.openxmlformats.org/officeDocument/2006/customXml" ds:itemID="{0B1074F1-1D94-4864-B35B-B518E5C4A579}"/>
</file>

<file path=docProps/app.xml><?xml version="1.0" encoding="utf-8"?>
<Properties xmlns="http://schemas.openxmlformats.org/officeDocument/2006/extended-properties" xmlns:vt="http://schemas.openxmlformats.org/officeDocument/2006/docPropsVTypes">
  <Template>ORT FIS.dotx</Template>
  <TotalTime>119</TotalTime>
  <Pages>2</Pages>
  <Words>391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Solari</dc:creator>
  <cp:keywords/>
  <dc:description/>
  <cp:lastModifiedBy>Martín Solari</cp:lastModifiedBy>
  <cp:revision>143</cp:revision>
  <dcterms:created xsi:type="dcterms:W3CDTF">2023-07-14T12:35:00Z</dcterms:created>
  <dcterms:modified xsi:type="dcterms:W3CDTF">2023-08-08T14:50:00Z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0x010100963BF6C78482F94E9C3A8CBAE1AB6B06</vt:lpwstr>
  </property>
  <property fmtid="{D5CDD505-2E9C-101B-9397-08002B2CF9AE}" pid="3" name="MediaServiceImageTags">
    <vt:lpwstr/>
  </property>
</Properties>
</file>